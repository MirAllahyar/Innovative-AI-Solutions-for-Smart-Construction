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A479" w14:textId="77777777" w:rsidR="000C5FC6" w:rsidRDefault="00663046" w:rsidP="000C5FC6">
      <w:pPr>
        <w:jc w:val="center"/>
        <w:rPr>
          <w:b/>
          <w:sz w:val="40"/>
          <w:szCs w:val="40"/>
        </w:rPr>
      </w:pPr>
      <w:r>
        <w:rPr>
          <w:b/>
          <w:sz w:val="40"/>
          <w:szCs w:val="40"/>
        </w:rPr>
        <w:t xml:space="preserve">  </w:t>
      </w:r>
      <w:bookmarkStart w:id="0" w:name="_Hlk181905705"/>
      <w:r w:rsidR="000C5FC6">
        <w:rPr>
          <w:b/>
          <w:sz w:val="40"/>
          <w:szCs w:val="40"/>
        </w:rPr>
        <w:t>Innovative AI Solutions for Smart Construction</w:t>
      </w:r>
      <w:bookmarkEnd w:id="0"/>
    </w:p>
    <w:p w14:paraId="7006A910" w14:textId="6AF286BA" w:rsidR="00663046" w:rsidRDefault="00663046" w:rsidP="00663046">
      <w:pPr>
        <w:ind w:left="2" w:hanging="4"/>
        <w:jc w:val="center"/>
        <w:rPr>
          <w:sz w:val="40"/>
          <w:szCs w:val="40"/>
        </w:rPr>
      </w:pPr>
      <w:r>
        <w:rPr>
          <w:b/>
          <w:sz w:val="40"/>
          <w:szCs w:val="40"/>
        </w:rPr>
        <w:t xml:space="preserve">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00A5608E" w:rsidR="00663046" w:rsidRDefault="000C5FC6" w:rsidP="00663046">
      <w:pPr>
        <w:ind w:left="1" w:hanging="3"/>
        <w:jc w:val="center"/>
        <w:rPr>
          <w:sz w:val="32"/>
          <w:szCs w:val="32"/>
        </w:rPr>
      </w:pPr>
      <w:r>
        <w:rPr>
          <w:b/>
          <w:sz w:val="32"/>
          <w:szCs w:val="32"/>
        </w:rPr>
        <w:t>Mir Allahyar Khan Talpur</w:t>
      </w:r>
    </w:p>
    <w:p w14:paraId="6B3BAAAB" w14:textId="1793EE47" w:rsidR="00663046" w:rsidRDefault="000C5FC6" w:rsidP="00663046">
      <w:pPr>
        <w:ind w:hanging="2"/>
        <w:jc w:val="center"/>
      </w:pPr>
      <w:r>
        <w:rPr>
          <w:b/>
        </w:rPr>
        <w:t>36527</w:t>
      </w:r>
    </w:p>
    <w:p w14:paraId="6B0F646B" w14:textId="52329D3A" w:rsidR="00663046" w:rsidRDefault="000C5FC6" w:rsidP="00663046">
      <w:pPr>
        <w:ind w:left="1" w:hanging="3"/>
        <w:jc w:val="center"/>
        <w:rPr>
          <w:sz w:val="32"/>
          <w:szCs w:val="32"/>
        </w:rPr>
      </w:pPr>
      <w:r>
        <w:rPr>
          <w:b/>
          <w:sz w:val="32"/>
          <w:szCs w:val="32"/>
        </w:rPr>
        <w:t>Syed Touqeer Hussain Shah</w:t>
      </w:r>
    </w:p>
    <w:p w14:paraId="488C5847" w14:textId="7A5ABABA" w:rsidR="00663046" w:rsidRDefault="000C5FC6" w:rsidP="00663046">
      <w:pPr>
        <w:ind w:hanging="2"/>
        <w:jc w:val="center"/>
      </w:pPr>
      <w:r>
        <w:rPr>
          <w:b/>
        </w:rPr>
        <w:t>32161</w:t>
      </w:r>
    </w:p>
    <w:p w14:paraId="4B237BED" w14:textId="000FA692" w:rsidR="00663046" w:rsidRDefault="000C5FC6" w:rsidP="00663046">
      <w:pPr>
        <w:ind w:left="1" w:hanging="3"/>
        <w:jc w:val="center"/>
        <w:rPr>
          <w:sz w:val="32"/>
          <w:szCs w:val="32"/>
        </w:rPr>
      </w:pPr>
      <w:r>
        <w:rPr>
          <w:b/>
          <w:sz w:val="32"/>
          <w:szCs w:val="32"/>
        </w:rPr>
        <w:t>Haider Ali</w:t>
      </w:r>
    </w:p>
    <w:p w14:paraId="2B560EA9" w14:textId="1A8CABD5" w:rsidR="00663046" w:rsidRDefault="000C5FC6" w:rsidP="00663046">
      <w:pPr>
        <w:ind w:hanging="2"/>
        <w:jc w:val="center"/>
      </w:pPr>
      <w:r>
        <w:rPr>
          <w:b/>
        </w:rPr>
        <w:t>32404</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E003B04" w:rsidR="00663046" w:rsidRDefault="000C5FC6" w:rsidP="00663046">
      <w:pPr>
        <w:ind w:left="1" w:hanging="3"/>
        <w:jc w:val="center"/>
        <w:rPr>
          <w:sz w:val="32"/>
          <w:szCs w:val="32"/>
        </w:rPr>
      </w:pPr>
      <w:r>
        <w:rPr>
          <w:b/>
          <w:sz w:val="32"/>
          <w:szCs w:val="32"/>
        </w:rPr>
        <w:t>Mubariz Rehman</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0EB776EC" w:rsidR="00663046" w:rsidRDefault="00663046" w:rsidP="00663046">
      <w:pPr>
        <w:ind w:left="2" w:hanging="4"/>
        <w:jc w:val="center"/>
        <w:rPr>
          <w:sz w:val="36"/>
          <w:szCs w:val="36"/>
        </w:rPr>
      </w:pPr>
      <w:r>
        <w:rPr>
          <w:b/>
          <w:sz w:val="36"/>
          <w:szCs w:val="36"/>
        </w:rPr>
        <w:t>Fall 20</w:t>
      </w:r>
      <w:r w:rsidR="000C5FC6">
        <w:rPr>
          <w:b/>
          <w:sz w:val="36"/>
          <w:szCs w:val="36"/>
        </w:rPr>
        <w:t>21</w:t>
      </w:r>
      <w:r>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31BE328E" w:rsidR="00663046" w:rsidRDefault="00663046" w:rsidP="00663046">
      <w:pPr>
        <w:spacing w:line="360" w:lineRule="auto"/>
        <w:ind w:hanging="2"/>
        <w:jc w:val="both"/>
      </w:pPr>
      <w:r>
        <w:t xml:space="preserve">This is to certify that we have read the report submitted by </w:t>
      </w:r>
      <w:r w:rsidR="00F53CC4">
        <w:rPr>
          <w:b/>
          <w:i/>
        </w:rPr>
        <w:t>Mir Allahyar Khan Talpur</w:t>
      </w:r>
      <w:r>
        <w:rPr>
          <w:b/>
          <w:i/>
        </w:rPr>
        <w:t xml:space="preserve"> (</w:t>
      </w:r>
      <w:r w:rsidR="00F53CC4">
        <w:rPr>
          <w:b/>
          <w:i/>
        </w:rPr>
        <w:t>36527</w:t>
      </w:r>
      <w:r>
        <w:rPr>
          <w:b/>
          <w:i/>
        </w:rPr>
        <w:t>)</w:t>
      </w:r>
      <w:r w:rsidR="00F53CC4">
        <w:rPr>
          <w:b/>
          <w:i/>
        </w:rPr>
        <w:t>, Syed Touqeer Hussain Shah (32161), Haider Ali (32404)</w:t>
      </w:r>
      <w:r>
        <w:t xml:space="preserve"> for the partial fulfillment of the requirements for the degree of the Bachelors of Science in Computer Science (BS</w:t>
      </w:r>
      <w:r w:rsidR="00F53CC4">
        <w:t>CS</w:t>
      </w:r>
      <w:r>
        <w:t>). It is our judgment that this report is of sufficient standard to warrant its acceptance by Riphah International University, Islamabad for the degree of Bachelors of Science in Computer Science (BS</w:t>
      </w:r>
      <w:r w:rsidR="00F53CC4">
        <w:t>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7777777" w:rsidR="00663046" w:rsidRDefault="00663046" w:rsidP="004D189A">
            <w:pPr>
              <w:ind w:hanging="2"/>
            </w:pPr>
            <w:r>
              <w:t xml:space="preserve"> [Name Supervisor]</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77777777" w:rsidR="00663046" w:rsidRDefault="00663046" w:rsidP="004D189A">
            <w:pPr>
              <w:ind w:hanging="2"/>
            </w:pPr>
            <w:r>
              <w:t>[Name of HOD/chairman]</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05D070BD" w:rsidR="00663046" w:rsidRDefault="00663046" w:rsidP="00663046">
      <w:pPr>
        <w:spacing w:line="360" w:lineRule="auto"/>
        <w:ind w:hanging="2"/>
        <w:jc w:val="both"/>
      </w:pPr>
      <w:r>
        <w:t>We hereby declare that this document “</w:t>
      </w:r>
      <w:r w:rsidR="005808A1" w:rsidRPr="005808A1">
        <w:rPr>
          <w:b/>
        </w:rPr>
        <w:t>Innovative AI Solutions for Smart Construction</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5808A1">
        <w:rPr>
          <w:b/>
        </w:rPr>
        <w:t>Mubariz Rehman</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10A64AA" w:rsidR="00663046" w:rsidRDefault="005808A1" w:rsidP="00663046">
      <w:pPr>
        <w:spacing w:line="360" w:lineRule="auto"/>
        <w:ind w:hanging="2"/>
        <w:jc w:val="right"/>
      </w:pPr>
      <w:r>
        <w:rPr>
          <w:b/>
        </w:rPr>
        <w:t>Mir Allahyar Khan Talpur</w:t>
      </w:r>
    </w:p>
    <w:p w14:paraId="4432AEF4" w14:textId="7DCE43EA" w:rsidR="00663046" w:rsidRDefault="005808A1" w:rsidP="00663046">
      <w:pPr>
        <w:spacing w:line="360" w:lineRule="auto"/>
        <w:ind w:hanging="2"/>
        <w:jc w:val="right"/>
      </w:pPr>
      <w:r>
        <w:rPr>
          <w:b/>
        </w:rPr>
        <w:t>36527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1F587564" w:rsidR="00663046" w:rsidRDefault="005808A1" w:rsidP="00663046">
      <w:pPr>
        <w:spacing w:line="360" w:lineRule="auto"/>
        <w:ind w:hanging="2"/>
        <w:jc w:val="right"/>
      </w:pPr>
      <w:r>
        <w:rPr>
          <w:b/>
        </w:rPr>
        <w:t>Syed Touqeer Hussain Shah</w:t>
      </w:r>
    </w:p>
    <w:p w14:paraId="059C096F" w14:textId="2A7E9A47" w:rsidR="00663046" w:rsidRDefault="005808A1" w:rsidP="00663046">
      <w:pPr>
        <w:spacing w:line="360" w:lineRule="auto"/>
        <w:ind w:hanging="2"/>
        <w:jc w:val="right"/>
      </w:pPr>
      <w:r>
        <w:rPr>
          <w:b/>
        </w:rPr>
        <w:t>32161</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23A7D9C" w:rsidR="00663046" w:rsidRDefault="005808A1" w:rsidP="00663046">
      <w:pPr>
        <w:spacing w:line="360" w:lineRule="auto"/>
        <w:ind w:hanging="2"/>
        <w:jc w:val="right"/>
      </w:pPr>
      <w:r>
        <w:rPr>
          <w:b/>
        </w:rPr>
        <w:t>Haider Ali</w:t>
      </w:r>
    </w:p>
    <w:p w14:paraId="3C3D6B44" w14:textId="419E9ACD" w:rsidR="00663046" w:rsidRDefault="005808A1" w:rsidP="00663046">
      <w:pPr>
        <w:spacing w:line="360" w:lineRule="auto"/>
        <w:ind w:hanging="2"/>
        <w:jc w:val="right"/>
      </w:pPr>
      <w:r>
        <w:rPr>
          <w:b/>
        </w:rPr>
        <w:t>32404</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rPr>
          <w:b/>
          <w:sz w:val="36"/>
          <w:szCs w:val="36"/>
        </w:rPr>
      </w:pPr>
      <w:r>
        <w:br w:type="page"/>
      </w:r>
      <w:r>
        <w:rPr>
          <w:b/>
          <w:sz w:val="36"/>
          <w:szCs w:val="36"/>
        </w:rPr>
        <w:lastRenderedPageBreak/>
        <w:t>Dedication</w:t>
      </w:r>
    </w:p>
    <w:p w14:paraId="6820403B" w14:textId="6551B995" w:rsidR="00CF0888" w:rsidRPr="00CF0888" w:rsidRDefault="004C7D43" w:rsidP="00AC6CA0">
      <w:pPr>
        <w:spacing w:line="360" w:lineRule="auto"/>
        <w:ind w:hanging="2"/>
        <w:jc w:val="both"/>
        <w:rPr>
          <w:bCs/>
        </w:rPr>
      </w:pPr>
      <w:r>
        <w:rPr>
          <w:bCs/>
        </w:rPr>
        <w:t xml:space="preserve">Our </w:t>
      </w:r>
      <w:r w:rsidR="00CF0888">
        <w:rPr>
          <w:bCs/>
        </w:rPr>
        <w:t>project is dedicated to our parents, seniors, friend</w:t>
      </w:r>
      <w:r>
        <w:rPr>
          <w:bCs/>
        </w:rPr>
        <w:t>s</w:t>
      </w:r>
      <w:r w:rsidR="00CF0888">
        <w:rPr>
          <w:bCs/>
        </w:rPr>
        <w:t xml:space="preserve"> and our supervisor “Mubariz Rehman” </w:t>
      </w:r>
      <w:r w:rsidR="00CF0888" w:rsidRPr="00BF4955">
        <w:t>whose unwavering support</w:t>
      </w:r>
      <w:r>
        <w:t>,</w:t>
      </w:r>
      <w:r w:rsidR="00CF0888" w:rsidRPr="00BF4955">
        <w:t xml:space="preserve"> guidance and inspiration have been instrumental to its success</w:t>
      </w:r>
      <w:r w:rsidR="00CF0888">
        <w:t xml:space="preserve">. We are deeply </w:t>
      </w:r>
      <w:r w:rsidR="00CF0888" w:rsidRPr="00BF4955">
        <w:t>grateful for their love and encouragement throughout this journey. Their belief in</w:t>
      </w:r>
      <w:r w:rsidR="00CF0888">
        <w:t xml:space="preserve"> us has </w:t>
      </w:r>
      <w:r w:rsidR="00CF0888" w:rsidRPr="00BF4955">
        <w:t>fueled our determination to overcome challenges and achieve our goals. This</w:t>
      </w:r>
      <w:r w:rsidR="00CF0888">
        <w:t xml:space="preserve"> achievement stands </w:t>
      </w:r>
      <w:r w:rsidR="00CF0888" w:rsidRPr="00BF4955">
        <w:t>as a testament to their continuous care and mentorship and we dedicate every</w:t>
      </w:r>
      <w:r w:rsidR="00CF0888">
        <w:t xml:space="preserve"> </w:t>
      </w:r>
      <w:r w:rsidR="00BD08DC">
        <w:t>millstone</w:t>
      </w:r>
      <w:r w:rsidR="00CF0888">
        <w:t xml:space="preserve"> to them.</w:t>
      </w:r>
    </w:p>
    <w:p w14:paraId="58364475" w14:textId="5A9376EB" w:rsidR="00663046" w:rsidRDefault="00663046" w:rsidP="00CF0888">
      <w:pPr>
        <w:ind w:left="-2"/>
        <w:jc w:val="both"/>
        <w:rPr>
          <w:sz w:val="36"/>
          <w:szCs w:val="36"/>
        </w:rPr>
      </w:pPr>
      <w:r>
        <w:br w:type="page"/>
      </w:r>
      <w:r>
        <w:rPr>
          <w:b/>
          <w:sz w:val="36"/>
          <w:szCs w:val="36"/>
        </w:rPr>
        <w:lastRenderedPageBreak/>
        <w:t>Acknowledgement</w:t>
      </w:r>
    </w:p>
    <w:p w14:paraId="34ED19CB" w14:textId="77777777" w:rsidR="00663046" w:rsidRDefault="00663046" w:rsidP="00663046">
      <w:pPr>
        <w:ind w:left="2" w:hanging="4"/>
        <w:jc w:val="center"/>
        <w:rPr>
          <w:sz w:val="36"/>
          <w:szCs w:val="36"/>
        </w:rPr>
      </w:pPr>
    </w:p>
    <w:p w14:paraId="070350B3" w14:textId="0C8E98AB" w:rsidR="00663046" w:rsidRDefault="00663046" w:rsidP="00BD08DC">
      <w:pPr>
        <w:pBdr>
          <w:top w:val="nil"/>
          <w:left w:val="nil"/>
          <w:bottom w:val="nil"/>
          <w:right w:val="nil"/>
          <w:between w:val="nil"/>
        </w:pBdr>
        <w:spacing w:after="120" w:line="360" w:lineRule="auto"/>
        <w:ind w:hanging="2"/>
        <w:jc w:val="both"/>
        <w:rPr>
          <w:color w:val="000000"/>
        </w:rPr>
      </w:pPr>
      <w:r>
        <w:rPr>
          <w:color w:val="000000"/>
        </w:rPr>
        <w:t xml:space="preserve">First of </w:t>
      </w:r>
      <w:r w:rsidR="00BD08DC">
        <w:rPr>
          <w:color w:val="000000"/>
        </w:rPr>
        <w:t>all,</w:t>
      </w:r>
      <w:r>
        <w:rPr>
          <w:color w:val="000000"/>
        </w:rPr>
        <w:t xml:space="preserve"> we are obliged to Allah Almighty the Merciful, the Beneficent and the source of all Knowledge, for granting us the courage and knowledge to complete this Project.</w:t>
      </w:r>
    </w:p>
    <w:p w14:paraId="1C868A62" w14:textId="46380ED3" w:rsidR="00BD08DC" w:rsidRDefault="00BD08DC" w:rsidP="00BD08DC">
      <w:pPr>
        <w:pBdr>
          <w:top w:val="nil"/>
          <w:left w:val="nil"/>
          <w:bottom w:val="nil"/>
          <w:right w:val="nil"/>
          <w:between w:val="nil"/>
        </w:pBdr>
        <w:spacing w:after="120" w:line="360" w:lineRule="auto"/>
        <w:ind w:hanging="2"/>
        <w:jc w:val="both"/>
      </w:pPr>
      <w:r>
        <w:t xml:space="preserve">We would like to express our sincere gratitude to our project supervisor </w:t>
      </w:r>
      <w:r w:rsidR="00C96CFF">
        <w:t>“</w:t>
      </w:r>
      <w:r>
        <w:t>Mubariz Rehman</w:t>
      </w:r>
      <w:r w:rsidR="00C96CFF">
        <w:t>”</w:t>
      </w:r>
      <w:r>
        <w:t xml:space="preserve"> whose invaluable guidance, advice, and constant support have played a key role in the successful completion of this project. Without his expertise and encouragement this work would not have been possible.</w:t>
      </w:r>
    </w:p>
    <w:p w14:paraId="6A82748B" w14:textId="6089E6AA" w:rsidR="00BD08DC" w:rsidRDefault="00BD08DC" w:rsidP="00BD08DC">
      <w:pPr>
        <w:pBdr>
          <w:top w:val="nil"/>
          <w:left w:val="nil"/>
          <w:bottom w:val="nil"/>
          <w:right w:val="nil"/>
          <w:between w:val="nil"/>
        </w:pBdr>
        <w:spacing w:after="120" w:line="360" w:lineRule="auto"/>
        <w:ind w:hanging="2"/>
        <w:jc w:val="both"/>
      </w:pPr>
      <w:r>
        <w:t>We are also deeply thankful to our parents and family whose unwavering support and belief in us have been a constant source of strength. They have instilled in us the values of honesty, hard work and perseverance which have been instrumental in the completion of this project.</w:t>
      </w:r>
    </w:p>
    <w:p w14:paraId="0C33F834" w14:textId="71B14A50" w:rsidR="00351274" w:rsidRPr="00BD08DC" w:rsidRDefault="00351274" w:rsidP="00BD08DC">
      <w:pPr>
        <w:pBdr>
          <w:top w:val="nil"/>
          <w:left w:val="nil"/>
          <w:bottom w:val="nil"/>
          <w:right w:val="nil"/>
          <w:between w:val="nil"/>
        </w:pBdr>
        <w:spacing w:after="120" w:line="360" w:lineRule="auto"/>
        <w:ind w:hanging="2"/>
        <w:jc w:val="both"/>
        <w:rPr>
          <w:color w:val="000000"/>
        </w:rPr>
      </w:pPr>
      <w:r>
        <w:t>Our heartfelt thanks go to our teachers, classmates and friends for their encouragement and assistance throughout this journey. Their collective support has helped us stay motivated and focused making this achievement even more meaningful.</w:t>
      </w:r>
    </w:p>
    <w:p w14:paraId="78F2D114" w14:textId="77777777" w:rsidR="00663046" w:rsidRDefault="00663046" w:rsidP="00663046">
      <w:pPr>
        <w:pBdr>
          <w:top w:val="nil"/>
          <w:left w:val="nil"/>
          <w:bottom w:val="nil"/>
          <w:right w:val="nil"/>
          <w:between w:val="nil"/>
        </w:pBdr>
        <w:spacing w:after="120" w:line="360" w:lineRule="auto"/>
        <w:ind w:hanging="2"/>
        <w:jc w:val="right"/>
        <w:rPr>
          <w:color w:val="000000"/>
        </w:rPr>
      </w:pP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7370BD51" w:rsidR="00663046" w:rsidRDefault="00351274" w:rsidP="00663046">
      <w:pPr>
        <w:spacing w:line="360" w:lineRule="auto"/>
        <w:ind w:hanging="2"/>
        <w:jc w:val="right"/>
      </w:pPr>
      <w:r>
        <w:rPr>
          <w:b/>
        </w:rPr>
        <w:t>Mir Allahyar Khan Talpur</w:t>
      </w:r>
    </w:p>
    <w:p w14:paraId="35FBACA8" w14:textId="4987ABB7" w:rsidR="00663046" w:rsidRDefault="00351274" w:rsidP="00663046">
      <w:pPr>
        <w:spacing w:line="360" w:lineRule="auto"/>
        <w:ind w:hanging="2"/>
        <w:jc w:val="right"/>
      </w:pPr>
      <w:r>
        <w:rPr>
          <w:b/>
        </w:rPr>
        <w:t>36527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C5C0DB5" w:rsidR="00663046" w:rsidRDefault="00351274" w:rsidP="00663046">
      <w:pPr>
        <w:spacing w:line="360" w:lineRule="auto"/>
        <w:ind w:hanging="2"/>
        <w:jc w:val="right"/>
      </w:pPr>
      <w:r>
        <w:rPr>
          <w:b/>
        </w:rPr>
        <w:t>Syed Touqeer Hussain Shah</w:t>
      </w:r>
    </w:p>
    <w:p w14:paraId="45D79E4A" w14:textId="767B011C" w:rsidR="00663046" w:rsidRDefault="00351274" w:rsidP="00663046">
      <w:pPr>
        <w:spacing w:line="360" w:lineRule="auto"/>
        <w:ind w:hanging="2"/>
        <w:jc w:val="right"/>
      </w:pPr>
      <w:r>
        <w:rPr>
          <w:b/>
        </w:rPr>
        <w:t>32161</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0B6EC714" w:rsidR="00663046" w:rsidRDefault="00351274" w:rsidP="00663046">
      <w:pPr>
        <w:spacing w:line="360" w:lineRule="auto"/>
        <w:ind w:hanging="2"/>
        <w:jc w:val="right"/>
      </w:pPr>
      <w:r>
        <w:rPr>
          <w:b/>
        </w:rPr>
        <w:t xml:space="preserve">Haider Ali </w:t>
      </w:r>
    </w:p>
    <w:p w14:paraId="1E271508" w14:textId="21E4DB06" w:rsidR="00663046" w:rsidRDefault="00351274" w:rsidP="00663046">
      <w:pPr>
        <w:spacing w:line="360" w:lineRule="auto"/>
        <w:ind w:hanging="2"/>
        <w:jc w:val="right"/>
      </w:pPr>
      <w:r>
        <w:rPr>
          <w:b/>
        </w:rPr>
        <w:t>32404</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4BFA6D8B" w14:textId="401FF5C3" w:rsidR="00AC6CA0" w:rsidRDefault="00AC6CA0" w:rsidP="00AC6CA0">
      <w:pPr>
        <w:spacing w:line="360" w:lineRule="auto"/>
        <w:contextualSpacing/>
        <w:jc w:val="both"/>
        <w:rPr>
          <w:lang w:val="en-GB"/>
        </w:rPr>
      </w:pPr>
      <w:r w:rsidRPr="00AC6CA0">
        <w:rPr>
          <w:lang w:val="en-GB"/>
        </w:rPr>
        <w:t xml:space="preserve">As technology continues to reshape industries, AI is opening up exciting possibilities in construction, making complex tasks easier and more accessible for everyone involved. Our project, </w:t>
      </w:r>
      <w:r w:rsidRPr="00AC6CA0">
        <w:rPr>
          <w:b/>
          <w:bCs/>
          <w:lang w:val="en-GB"/>
        </w:rPr>
        <w:t>Innovative AI Solutions for Smart Construction</w:t>
      </w:r>
      <w:r w:rsidRPr="00AC6CA0">
        <w:rPr>
          <w:lang w:val="en-GB"/>
        </w:rPr>
        <w:t>, introduces a user-friendly platform designed to simplify the construction process, especially for homeowners and contractors. With this platform, users can generate</w:t>
      </w:r>
      <w:r w:rsidR="001D5040">
        <w:rPr>
          <w:lang w:val="en-GB"/>
        </w:rPr>
        <w:t xml:space="preserve"> </w:t>
      </w:r>
      <w:r w:rsidRPr="00AC6CA0">
        <w:rPr>
          <w:lang w:val="en-GB"/>
        </w:rPr>
        <w:t xml:space="preserve">front elevation designs for their homes by simply entering details like plot </w:t>
      </w:r>
      <w:r w:rsidR="001D5040" w:rsidRPr="00AC6CA0">
        <w:rPr>
          <w:lang w:val="en-GB"/>
        </w:rPr>
        <w:t>size</w:t>
      </w:r>
      <w:r w:rsidR="001D5040">
        <w:rPr>
          <w:lang w:val="en-GB"/>
        </w:rPr>
        <w:t>,</w:t>
      </w:r>
      <w:r w:rsidRPr="00AC6CA0">
        <w:rPr>
          <w:lang w:val="en-GB"/>
        </w:rPr>
        <w:t xml:space="preserve"> making professional design accessible at their fingertips.</w:t>
      </w:r>
    </w:p>
    <w:p w14:paraId="13E0513C" w14:textId="77777777" w:rsidR="001D5040" w:rsidRPr="00AC6CA0" w:rsidRDefault="001D5040" w:rsidP="00AC6CA0">
      <w:pPr>
        <w:spacing w:line="360" w:lineRule="auto"/>
        <w:contextualSpacing/>
        <w:jc w:val="both"/>
        <w:rPr>
          <w:lang w:val="en-GB"/>
        </w:rPr>
      </w:pPr>
    </w:p>
    <w:p w14:paraId="265261DB" w14:textId="64EA7557" w:rsidR="00511B7D" w:rsidRPr="00AC6CA0" w:rsidRDefault="00AC6CA0" w:rsidP="00AC6CA0">
      <w:pPr>
        <w:spacing w:line="360" w:lineRule="auto"/>
        <w:contextualSpacing/>
        <w:jc w:val="both"/>
        <w:rPr>
          <w:lang w:val="en-GB"/>
        </w:rPr>
      </w:pPr>
      <w:r w:rsidRPr="00AC6CA0">
        <w:rPr>
          <w:lang w:val="en-GB"/>
        </w:rPr>
        <w:t xml:space="preserve">Beyond design, the platform also provides detailed cost estimates, factoring in current market rates </w:t>
      </w:r>
      <w:r w:rsidR="001D5040">
        <w:rPr>
          <w:lang w:val="en-GB"/>
        </w:rPr>
        <w:t>with material and without material,</w:t>
      </w:r>
      <w:r w:rsidRPr="00AC6CA0">
        <w:rPr>
          <w:lang w:val="en-GB"/>
        </w:rPr>
        <w:t xml:space="preserve"> so users have a clear understanding of their budget right from the start. Additionally, the platform fosters community by offering a chat feature where users, contractors, and</w:t>
      </w:r>
      <w:r w:rsidR="001D5040">
        <w:rPr>
          <w:lang w:val="en-GB"/>
        </w:rPr>
        <w:t xml:space="preserve"> service providers</w:t>
      </w:r>
      <w:r w:rsidRPr="00AC6CA0">
        <w:rPr>
          <w:lang w:val="en-GB"/>
        </w:rPr>
        <w:t xml:space="preserve"> can interact, ask questions, and share insights. For added convenience, a bidding system allows contractors to submit project proposals, enabling users to make informed choices that suit both their vision and budget. This blend of AI-driven design, cost transparency, real-time interaction, and competitive bidding aims to transform residential construction into a more seamless, efficient, and personalized experience for everyone involved.</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1" w:name="_Toc19544444" w:displacedByCustomXml="next"/>
    <w:bookmarkStart w:id="2"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2"/>
          <w:bookmarkEnd w:id="1"/>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14:paraId="4FD7426C" w14:textId="0661251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14:paraId="101BFD75" w14:textId="0C10D271"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14:paraId="1CD72B47" w14:textId="1C112D5F"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14:paraId="05A3F7FF" w14:textId="456C25E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14:paraId="7E6DA3C3" w14:textId="7ECAB44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14:paraId="4F305D89" w14:textId="664A904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14:paraId="0D81279D" w14:textId="4EBC6EA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14:paraId="2ED97985" w14:textId="350B4F4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14:paraId="6817A1BB" w14:textId="03D4A92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14:paraId="6DA46889" w14:textId="410EA0B2"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14:paraId="574B354C" w14:textId="670B456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14:paraId="7B48833E" w14:textId="3625351F"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14:paraId="27DFCB2D" w14:textId="5322F6B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14:paraId="4F823552" w14:textId="1D0DBB7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14:paraId="51445890" w14:textId="56F10953"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14:paraId="46067AFB" w14:textId="2EFEDDCA"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14:paraId="01A8D3E4" w14:textId="4262621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14:paraId="44D58A19" w14:textId="2AE064B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14:paraId="4F1FCABB" w14:textId="033760E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14:paraId="11B15196" w14:textId="22E0D09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14:paraId="5A939F50" w14:textId="1521B60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14:paraId="6C53A643" w14:textId="0755AD9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14:paraId="601E4F40" w14:textId="2EB0CB7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sidR="008743D2">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14:paraId="05D32E48" w14:textId="19F1EAC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14:paraId="11A34671" w14:textId="1F3429A9"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14:paraId="3FD21F10" w14:textId="7D41C6A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14:paraId="7AFE839F" w14:textId="66306C1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14:paraId="110C70A9" w14:textId="736B4F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14:paraId="254ACDA7" w14:textId="451EA27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14:paraId="41C0335E" w14:textId="2B5591D0"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14:paraId="057F83BB" w14:textId="73CD0F4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14:paraId="07ED439A" w14:textId="35CDC533"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14:paraId="344713EF" w14:textId="42D629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14:paraId="25D47904" w14:textId="55046F36"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14:paraId="633342FA" w14:textId="192B429D"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14:paraId="409D5753" w14:textId="313C866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14:paraId="6F2BD135" w14:textId="24DA087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14:paraId="7F05D815" w14:textId="54FDAC70"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14:paraId="1E3FAB52" w14:textId="7689FA5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14:paraId="0B9C2EDA" w14:textId="7797CA92"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14:paraId="01BE0E4E" w14:textId="60E60C68"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14:paraId="73378725" w14:textId="6251EBE3"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14:paraId="34489B38" w14:textId="485038BC"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14:paraId="607778CD" w14:textId="2789221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14:paraId="626238EC" w14:textId="51B4FD0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14:paraId="6D2E9783" w14:textId="42EABA54"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14:paraId="2F777E5E" w14:textId="61AEE3B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14:paraId="1637A6B4" w14:textId="4135AA0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14:paraId="700316F6" w14:textId="17850CA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14:paraId="4194D7D3" w14:textId="4DFFAFD7"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14:paraId="06288842" w14:textId="780A6B7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14:paraId="5BFFEDD8" w14:textId="467A6F0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14:paraId="04545535" w14:textId="51086C3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14:paraId="32558EA6" w14:textId="7BCEE0C5"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3" w:name="_Toc19544193"/>
      <w:bookmarkStart w:id="4" w:name="_Toc19544445"/>
      <w:bookmarkStart w:id="5" w:name="_Toc113957279"/>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6" w:name="_Toc113957280"/>
      <w:r>
        <w:lastRenderedPageBreak/>
        <w:t>List of Figures</w:t>
      </w:r>
      <w:bookmarkEnd w:id="6"/>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7" w:name="_Toc224669195"/>
      <w:bookmarkStart w:id="8" w:name="_Toc113957281"/>
      <w:bookmarkStart w:id="9" w:name="_Toc975460"/>
      <w:bookmarkStart w:id="10" w:name="_Toc5527832"/>
      <w:bookmarkStart w:id="11" w:name="_Toc19544168"/>
      <w:bookmarkStart w:id="12" w:name="_Toc19544195"/>
      <w:r>
        <w:lastRenderedPageBreak/>
        <w:t>Abstract</w:t>
      </w:r>
      <w:bookmarkEnd w:id="8"/>
    </w:p>
    <w:p w14:paraId="47DA53D7" w14:textId="77777777" w:rsidR="00032892" w:rsidRPr="00032892" w:rsidRDefault="00032892" w:rsidP="00032892">
      <w:pPr>
        <w:spacing w:line="360" w:lineRule="auto"/>
        <w:jc w:val="both"/>
      </w:pPr>
      <w:r w:rsidRPr="00032892">
        <w:rPr>
          <w:b/>
          <w:bCs/>
        </w:rPr>
        <w:t>Innovative AI Solutions for Smart Construction</w:t>
      </w:r>
      <w:r w:rsidRPr="00032892">
        <w:t xml:space="preserve"> is a web-based platform designed to streamline the residential construction planning process, focusing on standard 5 Marla plot sizes. Built using the </w:t>
      </w:r>
      <w:r w:rsidRPr="00032892">
        <w:rPr>
          <w:b/>
          <w:bCs/>
        </w:rPr>
        <w:t>MERN Stack</w:t>
      </w:r>
      <w:r w:rsidRPr="00032892">
        <w:t xml:space="preserve">, this platform leverages </w:t>
      </w:r>
      <w:r w:rsidRPr="00032892">
        <w:rPr>
          <w:b/>
          <w:bCs/>
        </w:rPr>
        <w:t>generative AI</w:t>
      </w:r>
      <w:r w:rsidRPr="00032892">
        <w:t xml:space="preserve"> to automatically produce front elevation designs tailored specifically for 5 Marla plots, enabling users to visualize and customize their home exteriors with ease.</w:t>
      </w:r>
    </w:p>
    <w:p w14:paraId="1DCF2DEF" w14:textId="77777777" w:rsidR="00032892" w:rsidRPr="00032892" w:rsidRDefault="00032892" w:rsidP="00032892">
      <w:pPr>
        <w:spacing w:line="360" w:lineRule="auto"/>
        <w:jc w:val="both"/>
      </w:pPr>
      <w:r w:rsidRPr="00032892">
        <w:t xml:space="preserve">The platform also includes a </w:t>
      </w:r>
      <w:r w:rsidRPr="00032892">
        <w:rPr>
          <w:b/>
          <w:bCs/>
        </w:rPr>
        <w:t>cost estimation</w:t>
      </w:r>
      <w:r w:rsidRPr="00032892">
        <w:t xml:space="preserve"> tool that calculates projected construction expenses based on current market rates for materials and labor, providing users with clear financial insights for their projects. For seamless communication, a </w:t>
      </w:r>
      <w:r w:rsidRPr="00032892">
        <w:rPr>
          <w:b/>
          <w:bCs/>
        </w:rPr>
        <w:t>community chatbot</w:t>
      </w:r>
      <w:r w:rsidRPr="00032892">
        <w:t xml:space="preserve"> facilitates real-time interaction, allowing users, contractors, and vendors to connect and collaborate effortlessly. Additionally, a </w:t>
      </w:r>
      <w:r w:rsidRPr="00032892">
        <w:rPr>
          <w:b/>
          <w:bCs/>
        </w:rPr>
        <w:t>bidding featu</w:t>
      </w:r>
      <w:r w:rsidRPr="00032892">
        <w:t>re enables contractors to submit competitive proposals, giving users the flexibility to choose the best fit for their project. With its unique combination of AI-driven design, budget clarity, interactive community support, and a streamlined bidding process, this platform offers a complete solution that simplifies construction planning for 5 Marla homes.</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3" w:name="_Toc113957282"/>
      <w:r w:rsidRPr="00242A9C">
        <w:lastRenderedPageBreak/>
        <w:t>Introduction</w:t>
      </w:r>
      <w:bookmarkEnd w:id="9"/>
      <w:bookmarkEnd w:id="10"/>
      <w:bookmarkEnd w:id="11"/>
      <w:bookmarkEnd w:id="12"/>
      <w:bookmarkEnd w:id="13"/>
    </w:p>
    <w:p w14:paraId="0E0B1556" w14:textId="2368F18F" w:rsidR="002C6A12" w:rsidRPr="002C6A12" w:rsidRDefault="002C6A12" w:rsidP="002C6A12">
      <w:pPr>
        <w:pStyle w:val="BodyText"/>
        <w:spacing w:line="276" w:lineRule="auto"/>
        <w:rPr>
          <w:bCs/>
        </w:rPr>
      </w:pPr>
      <w:bookmarkStart w:id="14" w:name="_Toc5527833"/>
      <w:bookmarkStart w:id="15" w:name="_Toc19544196"/>
      <w:bookmarkStart w:id="16" w:name="_Toc975461"/>
      <w:r w:rsidRPr="002C6A12">
        <w:rPr>
          <w:bCs/>
        </w:rPr>
        <w:t>The real estate construction industry has traditionally struggled to integrate modern technology, resulting in inefficiencies, poor coordination, and significant delays. While existing platforms like Houzz and Thumbtack provide solutions for specific needs such as design and vendor management, they are often fragmented and lack integration across the entire construction process. These limitations create challenges for homeowners, contractors, and other stakeholders involved in the construction of homes, leading to inaccurate cost estimates, delays in project timelines, and lack of clear communication between teams.</w:t>
      </w:r>
    </w:p>
    <w:p w14:paraId="20868A92" w14:textId="56B4223C" w:rsidR="002C6A12" w:rsidRPr="002C6A12" w:rsidRDefault="002C6A12" w:rsidP="002C6A12">
      <w:pPr>
        <w:pStyle w:val="BodyText"/>
        <w:spacing w:line="276" w:lineRule="auto"/>
        <w:rPr>
          <w:bCs/>
        </w:rPr>
      </w:pPr>
      <w:r w:rsidRPr="002C6A12">
        <w:rPr>
          <w:bCs/>
        </w:rPr>
        <w:t>To address these challenges, this project proposes an AI-powered web-based solution designed to streamline the real estate construction process. By integrating artificial intelligence for house design, cost estimation, and vendor communication, the platform enhances efficiency, reduces the need for in-person meetings, and accelerates decision-making. The primary goal is to provide a seamless and integrated solution that improves coordination, reduces delays, and produces accurate cost estimates, ultimately contributing to more efficient and cost-effective construction projects.</w:t>
      </w:r>
    </w:p>
    <w:p w14:paraId="7B09F67C" w14:textId="5BED8351" w:rsidR="002C6A12" w:rsidRPr="002C6A12" w:rsidRDefault="002C6A12" w:rsidP="002C6A12">
      <w:pPr>
        <w:pStyle w:val="BodyText"/>
        <w:spacing w:line="276" w:lineRule="auto"/>
        <w:rPr>
          <w:bCs/>
        </w:rPr>
      </w:pPr>
      <w:r w:rsidRPr="002C6A12">
        <w:rPr>
          <w:bCs/>
        </w:rPr>
        <w:t>The proposed solution leverages machine learning algorithms, specifically a DCNN GAN model, to generate front elevations of houses based on user input. The system allows for the generation of personalized house designs tailored to individual preferences, with accurate cost estimation based on current market rates. Furthermore, a community chat feature enables different stakeholders, including contractors, vendors, and homeowners, to collaborate and communicate effectively throughout the construction process. With a dataset of 500-600 images of front house elevations, the AI model can generate detailed and realistic designs based on the provided plot size.</w:t>
      </w:r>
    </w:p>
    <w:p w14:paraId="7040036A" w14:textId="1C7DE6EC" w:rsidR="002C6A12" w:rsidRPr="002C6A12" w:rsidRDefault="002C6A12" w:rsidP="002C6A12">
      <w:pPr>
        <w:pStyle w:val="BodyText"/>
        <w:spacing w:line="276" w:lineRule="auto"/>
        <w:rPr>
          <w:bCs/>
        </w:rPr>
      </w:pPr>
      <w:r w:rsidRPr="002C6A12">
        <w:rPr>
          <w:bCs/>
        </w:rPr>
        <w:t>This chapter introduces the core problem in the real estate construction industry, outlines the significance of integrating AI for a more efficient construction process, and presents the goals and objectives of the proposed solution. The next sections will detail the specific objectives and scope of the project, providing a clear roadmap for the development and implementation of the platform.</w:t>
      </w:r>
    </w:p>
    <w:p w14:paraId="5CD0869E" w14:textId="77777777" w:rsidR="004E5FC8" w:rsidRPr="008B57AF" w:rsidRDefault="00E35722" w:rsidP="00E347B5">
      <w:pPr>
        <w:pStyle w:val="Heading2"/>
      </w:pPr>
      <w:bookmarkStart w:id="17" w:name="_Toc113957283"/>
      <w:bookmarkEnd w:id="14"/>
      <w:bookmarkEnd w:id="15"/>
      <w:r>
        <w:t>Goals and Objectives</w:t>
      </w:r>
      <w:bookmarkEnd w:id="17"/>
    </w:p>
    <w:p w14:paraId="2D6AB6E7" w14:textId="77777777" w:rsidR="002C6A12" w:rsidRPr="002C6A12" w:rsidRDefault="002C6A12" w:rsidP="002C6A12">
      <w:pPr>
        <w:spacing w:before="100" w:beforeAutospacing="1" w:after="100" w:afterAutospacing="1" w:line="276" w:lineRule="auto"/>
        <w:jc w:val="both"/>
      </w:pPr>
      <w:bookmarkStart w:id="18" w:name="_Toc113957284"/>
      <w:r w:rsidRPr="002C6A12">
        <w:rPr>
          <w:b/>
          <w:bCs/>
        </w:rPr>
        <w:t>Goals:</w:t>
      </w:r>
    </w:p>
    <w:p w14:paraId="71F77DC7" w14:textId="77777777" w:rsidR="002C6A12" w:rsidRPr="002C6A12" w:rsidRDefault="002C6A12" w:rsidP="00111FCF">
      <w:pPr>
        <w:numPr>
          <w:ilvl w:val="0"/>
          <w:numId w:val="14"/>
        </w:numPr>
        <w:spacing w:before="100" w:beforeAutospacing="1" w:after="100" w:afterAutospacing="1" w:line="276" w:lineRule="auto"/>
        <w:jc w:val="both"/>
      </w:pPr>
      <w:r w:rsidRPr="002C6A12">
        <w:t>To provide an AI-powered platform that integrates design, cost estimation, and vendor communication in the real estate construction industry.</w:t>
      </w:r>
    </w:p>
    <w:p w14:paraId="3EA12E88" w14:textId="77777777" w:rsidR="002C6A12" w:rsidRPr="002C6A12" w:rsidRDefault="002C6A12" w:rsidP="00111FCF">
      <w:pPr>
        <w:numPr>
          <w:ilvl w:val="0"/>
          <w:numId w:val="14"/>
        </w:numPr>
        <w:spacing w:before="100" w:beforeAutospacing="1" w:after="100" w:afterAutospacing="1" w:line="276" w:lineRule="auto"/>
        <w:jc w:val="both"/>
      </w:pPr>
      <w:r w:rsidRPr="002C6A12">
        <w:t>To streamline the house construction process by automating design generation based on user input and providing accurate cost estimates.</w:t>
      </w:r>
    </w:p>
    <w:p w14:paraId="4882FF55" w14:textId="77777777" w:rsidR="002C6A12" w:rsidRDefault="002C6A12" w:rsidP="00111FCF">
      <w:pPr>
        <w:numPr>
          <w:ilvl w:val="0"/>
          <w:numId w:val="14"/>
        </w:numPr>
        <w:spacing w:before="100" w:beforeAutospacing="1" w:after="100" w:afterAutospacing="1" w:line="276" w:lineRule="auto"/>
        <w:jc w:val="both"/>
      </w:pPr>
      <w:r w:rsidRPr="002C6A12">
        <w:t>To improve communication and collaboration between stakeholders, reducing the need for in-person meetings and accelerating project decision-making.</w:t>
      </w:r>
    </w:p>
    <w:p w14:paraId="302776CE" w14:textId="77777777" w:rsidR="002C6A12" w:rsidRDefault="002C6A12" w:rsidP="002C6A12">
      <w:pPr>
        <w:spacing w:before="100" w:beforeAutospacing="1" w:after="100" w:afterAutospacing="1" w:line="276" w:lineRule="auto"/>
        <w:jc w:val="both"/>
        <w:rPr>
          <w:b/>
          <w:bCs/>
        </w:rPr>
      </w:pPr>
    </w:p>
    <w:p w14:paraId="5DA9A752" w14:textId="77777777" w:rsidR="002C6A12" w:rsidRDefault="002C6A12" w:rsidP="002C6A12">
      <w:pPr>
        <w:spacing w:before="100" w:beforeAutospacing="1" w:after="100" w:afterAutospacing="1" w:line="276" w:lineRule="auto"/>
        <w:jc w:val="both"/>
        <w:rPr>
          <w:b/>
          <w:bCs/>
        </w:rPr>
      </w:pPr>
    </w:p>
    <w:p w14:paraId="2BCDCF04" w14:textId="41510E98" w:rsidR="002C6A12" w:rsidRPr="002C6A12" w:rsidRDefault="002C6A12" w:rsidP="002C6A12">
      <w:pPr>
        <w:spacing w:before="100" w:beforeAutospacing="1" w:after="100" w:afterAutospacing="1" w:line="276" w:lineRule="auto"/>
        <w:jc w:val="both"/>
      </w:pPr>
      <w:r w:rsidRPr="002C6A12">
        <w:rPr>
          <w:b/>
          <w:bCs/>
        </w:rPr>
        <w:lastRenderedPageBreak/>
        <w:t>Objectives:</w:t>
      </w:r>
    </w:p>
    <w:p w14:paraId="118B89D3" w14:textId="77777777"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develop a system that uses machine learning algorithms (DCNN GAN) to generate customized front elevation designs based on user input.</w:t>
      </w:r>
    </w:p>
    <w:p w14:paraId="31330E10" w14:textId="77777777"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implement a cost estimation tool that calculates construction costs using current market rates and material costs.</w:t>
      </w:r>
    </w:p>
    <w:p w14:paraId="0EAF4E50" w14:textId="77777777"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facilitate collaboration between contractors, vendors, and homeowners through an integrated community chat feature.</w:t>
      </w:r>
    </w:p>
    <w:p w14:paraId="731A412C" w14:textId="3CB96D78" w:rsidR="002C6A12" w:rsidRPr="002C6A12" w:rsidRDefault="002C6A12" w:rsidP="002C6A12">
      <w:pPr>
        <w:numPr>
          <w:ilvl w:val="0"/>
          <w:numId w:val="15"/>
        </w:numPr>
        <w:tabs>
          <w:tab w:val="clear" w:pos="360"/>
          <w:tab w:val="num" w:pos="720"/>
        </w:tabs>
        <w:spacing w:before="100" w:beforeAutospacing="1" w:after="100" w:afterAutospacing="1" w:line="276" w:lineRule="auto"/>
        <w:jc w:val="both"/>
      </w:pPr>
      <w:r w:rsidRPr="002C6A12">
        <w:t>To address the issues of poor coordination, inaccurate cost estimates, and delays commonly experienced in the traditional construction process.</w:t>
      </w:r>
    </w:p>
    <w:p w14:paraId="320BDFD0" w14:textId="77777777" w:rsidR="004E5FC8" w:rsidRPr="008B57AF" w:rsidRDefault="007A762C" w:rsidP="002C6A12">
      <w:pPr>
        <w:pStyle w:val="Heading2"/>
        <w:jc w:val="both"/>
      </w:pPr>
      <w:r>
        <w:t>Scope of the Project</w:t>
      </w:r>
      <w:bookmarkEnd w:id="18"/>
    </w:p>
    <w:p w14:paraId="14ADCCCC" w14:textId="1B261386" w:rsidR="002C6A12" w:rsidRPr="002C6A12" w:rsidRDefault="002C6A12" w:rsidP="00111FCF">
      <w:pPr>
        <w:pStyle w:val="BodyText"/>
        <w:spacing w:line="276" w:lineRule="auto"/>
      </w:pPr>
      <w:bookmarkStart w:id="19" w:name="_Toc975464"/>
      <w:bookmarkStart w:id="20" w:name="_Toc5527837"/>
      <w:bookmarkEnd w:id="16"/>
      <w:r w:rsidRPr="002C6A12">
        <w:t>The scope of this project includes the development of a web-based platform built on AI technologies, with the following key features:</w:t>
      </w:r>
    </w:p>
    <w:p w14:paraId="5B059497" w14:textId="73D06297" w:rsidR="002C6A12" w:rsidRPr="002C6A12" w:rsidRDefault="002C6A12" w:rsidP="00111FCF">
      <w:pPr>
        <w:pStyle w:val="BodyText"/>
        <w:numPr>
          <w:ilvl w:val="0"/>
          <w:numId w:val="16"/>
        </w:numPr>
        <w:spacing w:line="276" w:lineRule="auto"/>
      </w:pPr>
      <w:r w:rsidRPr="002C6A12">
        <w:rPr>
          <w:b/>
          <w:bCs/>
        </w:rPr>
        <w:t>AI-Based Design Generation</w:t>
      </w:r>
      <w:r w:rsidRPr="002C6A12">
        <w:t>: The platform will allow users to generate customized front elevation designs of houses using machine learning algorithms (DCNN GAN) based on input such as plot size and architectural preferences.</w:t>
      </w:r>
    </w:p>
    <w:p w14:paraId="40BEA135" w14:textId="220A6F8E" w:rsidR="002C6A12" w:rsidRPr="002C6A12" w:rsidRDefault="002C6A12" w:rsidP="00111FCF">
      <w:pPr>
        <w:pStyle w:val="BodyText"/>
        <w:numPr>
          <w:ilvl w:val="0"/>
          <w:numId w:val="16"/>
        </w:numPr>
        <w:spacing w:line="276" w:lineRule="auto"/>
      </w:pPr>
      <w:r w:rsidRPr="002C6A12">
        <w:rPr>
          <w:b/>
          <w:bCs/>
        </w:rPr>
        <w:t>Cost Estimation</w:t>
      </w:r>
      <w:r w:rsidRPr="002C6A12">
        <w:t>: The system will provide accurate cost estimates for house construction based on current market rates, material costs, and user-specific preferences.</w:t>
      </w:r>
    </w:p>
    <w:p w14:paraId="30C29AAE" w14:textId="68EFA77D" w:rsidR="002C6A12" w:rsidRPr="002C6A12" w:rsidRDefault="002C6A12" w:rsidP="00111FCF">
      <w:pPr>
        <w:pStyle w:val="BodyText"/>
        <w:numPr>
          <w:ilvl w:val="0"/>
          <w:numId w:val="16"/>
        </w:numPr>
        <w:spacing w:line="276" w:lineRule="auto"/>
      </w:pPr>
      <w:r w:rsidRPr="002C6A12">
        <w:rPr>
          <w:b/>
          <w:bCs/>
        </w:rPr>
        <w:t>Community Chat</w:t>
      </w:r>
      <w:r w:rsidRPr="002C6A12">
        <w:t>: A feature that enables communication and collaboration among different stakeholders, including homeowners, contractors, vendors, and other parties involved in the construction process.</w:t>
      </w:r>
    </w:p>
    <w:p w14:paraId="6D06F766" w14:textId="4B99A2FE" w:rsidR="002C6A12" w:rsidRDefault="002C6A12" w:rsidP="00111FCF">
      <w:pPr>
        <w:pStyle w:val="BodyText"/>
        <w:numPr>
          <w:ilvl w:val="0"/>
          <w:numId w:val="16"/>
        </w:numPr>
        <w:spacing w:line="276" w:lineRule="auto"/>
      </w:pPr>
      <w:r w:rsidRPr="002C6A12">
        <w:rPr>
          <w:b/>
          <w:bCs/>
        </w:rPr>
        <w:t>Data Set</w:t>
      </w:r>
      <w:r w:rsidRPr="002C6A12">
        <w:t>: The platform will use a dataset of 500-600 images of front house elevations, collected from various architectural sources, to train the AI model.</w:t>
      </w:r>
    </w:p>
    <w:p w14:paraId="7176EC3C" w14:textId="77777777" w:rsidR="002C6A12" w:rsidRDefault="002C6A12" w:rsidP="00111FCF">
      <w:pPr>
        <w:pStyle w:val="BodyText"/>
        <w:spacing w:line="276" w:lineRule="auto"/>
        <w:rPr>
          <w:b/>
          <w:bCs/>
        </w:rPr>
      </w:pPr>
    </w:p>
    <w:p w14:paraId="0E177053" w14:textId="18604FD3" w:rsidR="002C6A12" w:rsidRPr="002C6A12" w:rsidRDefault="002C6A12" w:rsidP="00111FCF">
      <w:pPr>
        <w:pStyle w:val="BodyText"/>
        <w:spacing w:line="276" w:lineRule="auto"/>
      </w:pPr>
      <w:r w:rsidRPr="002C6A12">
        <w:t>The project will focus on integrating the three main elements—design, cost estimation, and communication—into a single platform, with the goal of improving overall efficiency, reducing delays, and minimizing errors in cost prediction. The platform will be accessible online, providing an easy-to-use interface for homeowners and contractors to interact and collaborate efficiently. Future versions of the platform may expand to include additional features or support a wider range of architectural designs.</w:t>
      </w:r>
    </w:p>
    <w:p w14:paraId="0C29E587" w14:textId="77777777" w:rsidR="002C6A12" w:rsidRDefault="002C6A12" w:rsidP="002C6A12"/>
    <w:p w14:paraId="0C96034F" w14:textId="77777777" w:rsidR="002C6A12" w:rsidRPr="002C6A12" w:rsidRDefault="002C6A12" w:rsidP="002C6A12">
      <w:pPr>
        <w:sectPr w:rsidR="002C6A12" w:rsidRPr="002C6A12"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7209B1E2" w14:textId="52DFFE65" w:rsidR="004E5FC8" w:rsidRPr="008B57AF" w:rsidRDefault="00657558" w:rsidP="00A21858">
      <w:pPr>
        <w:pStyle w:val="Heading1"/>
      </w:pPr>
      <w:bookmarkStart w:id="21" w:name="_Toc113957285"/>
      <w:bookmarkStart w:id="22" w:name="_Toc19544169"/>
      <w:bookmarkStart w:id="23" w:name="_Toc19544199"/>
      <w:r>
        <w:lastRenderedPageBreak/>
        <w:t xml:space="preserve">Literature </w:t>
      </w:r>
      <w:r w:rsidR="008F4642">
        <w:t>Review</w:t>
      </w:r>
      <w:bookmarkEnd w:id="21"/>
      <w:r w:rsidR="00A11546" w:rsidRPr="008B57AF">
        <w:t xml:space="preserve"> </w:t>
      </w:r>
      <w:bookmarkEnd w:id="19"/>
      <w:bookmarkEnd w:id="20"/>
      <w:bookmarkEnd w:id="22"/>
      <w:bookmarkEnd w:id="23"/>
    </w:p>
    <w:p w14:paraId="78FA102D" w14:textId="77777777" w:rsidR="00A53A83" w:rsidRDefault="00A53A83" w:rsidP="00A53A83">
      <w:pPr>
        <w:pStyle w:val="BodyText"/>
      </w:pPr>
      <w:bookmarkStart w:id="24"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2C4B8FE6" w14:textId="77777777" w:rsidR="0011269D" w:rsidRPr="000F61AA" w:rsidRDefault="00A53A83" w:rsidP="000F61AA">
      <w:pPr>
        <w:pStyle w:val="BodyText"/>
      </w:pPr>
      <w:r>
        <w:t>For development projects describe related or similar work done by other teams and details of their methods/algorithms.  For a research project a detailed literature survey is expected.</w:t>
      </w:r>
      <w:bookmarkStart w:id="25" w:name="_Toc25577318"/>
      <w:bookmarkStart w:id="26" w:name="_Toc25577902"/>
      <w:bookmarkStart w:id="27" w:name="_Toc25577949"/>
      <w:bookmarkStart w:id="28" w:name="_Toc25578009"/>
      <w:bookmarkStart w:id="29" w:name="_Toc25578048"/>
      <w:bookmarkStart w:id="30" w:name="_Toc25578812"/>
      <w:bookmarkStart w:id="31" w:name="_Toc25578875"/>
      <w:bookmarkStart w:id="32" w:name="_Toc25579684"/>
      <w:bookmarkStart w:id="33" w:name="_Toc25579861"/>
      <w:bookmarkStart w:id="34" w:name="_Toc25580009"/>
      <w:bookmarkStart w:id="35" w:name="_Toc33529341"/>
      <w:bookmarkStart w:id="36" w:name="_Toc532812916"/>
      <w:bookmarkEnd w:id="25"/>
      <w:bookmarkEnd w:id="26"/>
      <w:bookmarkEnd w:id="27"/>
      <w:bookmarkEnd w:id="28"/>
      <w:bookmarkEnd w:id="29"/>
      <w:bookmarkEnd w:id="30"/>
      <w:bookmarkEnd w:id="31"/>
      <w:bookmarkEnd w:id="32"/>
      <w:bookmarkEnd w:id="33"/>
      <w:bookmarkEnd w:id="34"/>
      <w:bookmarkEnd w:id="35"/>
    </w:p>
    <w:p w14:paraId="7AE9EB47" w14:textId="77777777" w:rsidR="008F4642" w:rsidRDefault="008F4642" w:rsidP="008F4642">
      <w:pPr>
        <w:pStyle w:val="Heading2"/>
        <w:numPr>
          <w:ilvl w:val="1"/>
          <w:numId w:val="4"/>
        </w:numPr>
      </w:pPr>
      <w:bookmarkStart w:id="37" w:name="_Toc113957286"/>
      <w:r>
        <w:t>Introduction</w:t>
      </w:r>
      <w:bookmarkEnd w:id="37"/>
    </w:p>
    <w:p w14:paraId="09909526" w14:textId="7644D0E4" w:rsidR="008F4642" w:rsidRDefault="00733565" w:rsidP="008F4642">
      <w:pPr>
        <w:pStyle w:val="Heading2"/>
        <w:numPr>
          <w:ilvl w:val="1"/>
          <w:numId w:val="4"/>
        </w:numPr>
      </w:pPr>
      <w:bookmarkStart w:id="38" w:name="_Toc113957287"/>
      <w:r>
        <w:t>Background and Problem Elaboration</w:t>
      </w:r>
      <w:bookmarkEnd w:id="38"/>
    </w:p>
    <w:p w14:paraId="53EAF2FB" w14:textId="77777777" w:rsidR="00733565" w:rsidRDefault="00733565" w:rsidP="008F4642">
      <w:pPr>
        <w:pStyle w:val="Heading2"/>
        <w:numPr>
          <w:ilvl w:val="1"/>
          <w:numId w:val="4"/>
        </w:numPr>
      </w:pPr>
      <w:bookmarkStart w:id="39" w:name="_Toc113957288"/>
      <w:r>
        <w:t>Detailed Literature Review</w:t>
      </w:r>
      <w:bookmarkEnd w:id="39"/>
    </w:p>
    <w:p w14:paraId="0D9A8098" w14:textId="77777777" w:rsidR="00733565" w:rsidRDefault="00733565" w:rsidP="00733565">
      <w:pPr>
        <w:pStyle w:val="Heading3"/>
        <w:numPr>
          <w:ilvl w:val="2"/>
          <w:numId w:val="4"/>
        </w:numPr>
      </w:pPr>
      <w:bookmarkStart w:id="40" w:name="_Toc113957289"/>
      <w:r>
        <w:t>Definitions</w:t>
      </w:r>
      <w:bookmarkEnd w:id="40"/>
    </w:p>
    <w:p w14:paraId="68F32545" w14:textId="3FB4CCE3" w:rsidR="00733565" w:rsidRDefault="00733565" w:rsidP="00733565">
      <w:pPr>
        <w:pStyle w:val="Heading3"/>
        <w:numPr>
          <w:ilvl w:val="2"/>
          <w:numId w:val="4"/>
        </w:numPr>
      </w:pPr>
      <w:bookmarkStart w:id="41" w:name="_Toc113957290"/>
      <w:r>
        <w:t>Related Research Work 1</w:t>
      </w:r>
      <w:bookmarkEnd w:id="41"/>
    </w:p>
    <w:p w14:paraId="09ED61AB" w14:textId="47660B3E" w:rsidR="00733565" w:rsidRDefault="00733565" w:rsidP="00733565">
      <w:pPr>
        <w:pStyle w:val="Heading3"/>
        <w:numPr>
          <w:ilvl w:val="2"/>
          <w:numId w:val="4"/>
        </w:numPr>
      </w:pPr>
      <w:bookmarkStart w:id="42" w:name="_Toc113957291"/>
      <w:r>
        <w:t>Related Research Work 2</w:t>
      </w:r>
      <w:bookmarkEnd w:id="42"/>
    </w:p>
    <w:p w14:paraId="56392147" w14:textId="4EA93C34" w:rsidR="00733565" w:rsidRDefault="00733565" w:rsidP="00733565">
      <w:pPr>
        <w:pStyle w:val="Heading2"/>
        <w:numPr>
          <w:ilvl w:val="1"/>
          <w:numId w:val="4"/>
        </w:numPr>
      </w:pPr>
      <w:bookmarkStart w:id="43" w:name="_Toc113957292"/>
      <w:r>
        <w:t>Literature Review Summary Table</w:t>
      </w:r>
      <w:bookmarkEnd w:id="43"/>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4"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4"/>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4D189A">
        <w:tc>
          <w:tcPr>
            <w:tcW w:w="570" w:type="dxa"/>
          </w:tcPr>
          <w:p w14:paraId="551D9E14" w14:textId="77777777" w:rsidR="00255EB0" w:rsidRDefault="00255EB0" w:rsidP="004D189A">
            <w:pPr>
              <w:pStyle w:val="TableHeaderRow"/>
            </w:pPr>
            <w:r>
              <w:t>No.</w:t>
            </w:r>
          </w:p>
        </w:tc>
        <w:tc>
          <w:tcPr>
            <w:tcW w:w="1292" w:type="dxa"/>
          </w:tcPr>
          <w:p w14:paraId="6C464CAA" w14:textId="77777777" w:rsidR="00255EB0" w:rsidRPr="007A11C2" w:rsidRDefault="00255EB0" w:rsidP="004D189A">
            <w:pPr>
              <w:pStyle w:val="TableHeaderRow"/>
            </w:pPr>
            <w:r>
              <w:t>Name, reference</w:t>
            </w:r>
          </w:p>
        </w:tc>
        <w:tc>
          <w:tcPr>
            <w:tcW w:w="1193" w:type="dxa"/>
          </w:tcPr>
          <w:p w14:paraId="5FF80912" w14:textId="77777777" w:rsidR="00255EB0" w:rsidRDefault="00255EB0" w:rsidP="004D189A">
            <w:pPr>
              <w:pStyle w:val="TableHeaderRow"/>
            </w:pPr>
            <w:r>
              <w:t>Inventor</w:t>
            </w:r>
          </w:p>
        </w:tc>
        <w:tc>
          <w:tcPr>
            <w:tcW w:w="743" w:type="dxa"/>
          </w:tcPr>
          <w:p w14:paraId="4980E65C" w14:textId="77777777" w:rsidR="00255EB0" w:rsidRPr="007A11C2" w:rsidRDefault="00255EB0" w:rsidP="004D189A">
            <w:pPr>
              <w:pStyle w:val="TableHeaderRow"/>
            </w:pPr>
            <w:r>
              <w:t>Year</w:t>
            </w:r>
          </w:p>
        </w:tc>
        <w:tc>
          <w:tcPr>
            <w:tcW w:w="1350" w:type="dxa"/>
          </w:tcPr>
          <w:p w14:paraId="711223B2" w14:textId="77777777" w:rsidR="00255EB0" w:rsidRPr="007A11C2" w:rsidRDefault="00255EB0" w:rsidP="004D189A">
            <w:pPr>
              <w:pStyle w:val="TableHeaderRow"/>
            </w:pPr>
            <w:r>
              <w:t>Input</w:t>
            </w:r>
          </w:p>
        </w:tc>
        <w:tc>
          <w:tcPr>
            <w:tcW w:w="1710" w:type="dxa"/>
          </w:tcPr>
          <w:p w14:paraId="5FF0606B" w14:textId="77777777" w:rsidR="00255EB0" w:rsidRDefault="00255EB0" w:rsidP="004D189A">
            <w:pPr>
              <w:pStyle w:val="TableHeaderRow"/>
            </w:pPr>
            <w:r>
              <w:t>Output</w:t>
            </w:r>
          </w:p>
        </w:tc>
        <w:tc>
          <w:tcPr>
            <w:tcW w:w="2387" w:type="dxa"/>
          </w:tcPr>
          <w:p w14:paraId="23AFD359" w14:textId="77777777" w:rsidR="00255EB0" w:rsidRDefault="00255EB0" w:rsidP="004D189A">
            <w:pPr>
              <w:pStyle w:val="TableHeaderRow"/>
            </w:pPr>
            <w:r>
              <w:t>Description</w:t>
            </w:r>
          </w:p>
        </w:tc>
      </w:tr>
      <w:tr w:rsidR="00255EB0" w:rsidRPr="007A11C2" w14:paraId="7B79C915" w14:textId="77777777" w:rsidTr="004D189A">
        <w:tc>
          <w:tcPr>
            <w:tcW w:w="570" w:type="dxa"/>
          </w:tcPr>
          <w:p w14:paraId="126E9F81" w14:textId="77777777" w:rsidR="00255EB0" w:rsidRPr="00966D64" w:rsidRDefault="00255EB0" w:rsidP="004D189A">
            <w:r w:rsidRPr="00966D64">
              <w:t>1.</w:t>
            </w:r>
          </w:p>
        </w:tc>
        <w:tc>
          <w:tcPr>
            <w:tcW w:w="1292" w:type="dxa"/>
          </w:tcPr>
          <w:p w14:paraId="38E9C62B" w14:textId="77777777" w:rsidR="00255EB0" w:rsidRPr="00966D64" w:rsidRDefault="00255EB0" w:rsidP="004D189A">
            <w:r>
              <w:t xml:space="preserve">Analytical Engine, </w:t>
            </w:r>
            <w:r w:rsidRPr="00966D64">
              <w:t>[1]</w:t>
            </w:r>
          </w:p>
        </w:tc>
        <w:tc>
          <w:tcPr>
            <w:tcW w:w="1193" w:type="dxa"/>
          </w:tcPr>
          <w:p w14:paraId="7B644333" w14:textId="77777777" w:rsidR="00255EB0" w:rsidRPr="000B6DD7" w:rsidRDefault="00255EB0" w:rsidP="004D189A">
            <w:r>
              <w:t>Charles Babbage</w:t>
            </w:r>
          </w:p>
        </w:tc>
        <w:tc>
          <w:tcPr>
            <w:tcW w:w="743" w:type="dxa"/>
          </w:tcPr>
          <w:p w14:paraId="5072E4BA" w14:textId="77777777" w:rsidR="00255EB0" w:rsidRPr="000B6DD7" w:rsidRDefault="00255EB0" w:rsidP="004D189A">
            <w:r w:rsidRPr="000B6DD7">
              <w:t>1833</w:t>
            </w:r>
          </w:p>
        </w:tc>
        <w:tc>
          <w:tcPr>
            <w:tcW w:w="1350" w:type="dxa"/>
          </w:tcPr>
          <w:p w14:paraId="62BD8E4F" w14:textId="77777777" w:rsidR="00255EB0" w:rsidRPr="000B6DD7" w:rsidRDefault="00255EB0" w:rsidP="004D189A">
            <w:r>
              <w:t>Punch cards</w:t>
            </w:r>
          </w:p>
        </w:tc>
        <w:tc>
          <w:tcPr>
            <w:tcW w:w="1710" w:type="dxa"/>
          </w:tcPr>
          <w:p w14:paraId="1D094544" w14:textId="77777777" w:rsidR="00255EB0" w:rsidRDefault="00255EB0" w:rsidP="004D189A">
            <w:r>
              <w:t>Printer, curve plotter, bell</w:t>
            </w:r>
          </w:p>
        </w:tc>
        <w:tc>
          <w:tcPr>
            <w:tcW w:w="2387" w:type="dxa"/>
          </w:tcPr>
          <w:p w14:paraId="07B31002" w14:textId="77777777" w:rsidR="00255EB0" w:rsidRDefault="00255EB0" w:rsidP="004D189A">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23EC7DA3" w:rsidR="00FA4818" w:rsidRPr="00FA4818" w:rsidRDefault="00255EB0" w:rsidP="00FA4818">
      <w:pPr>
        <w:pStyle w:val="Heading2"/>
        <w:numPr>
          <w:ilvl w:val="1"/>
          <w:numId w:val="4"/>
        </w:numPr>
      </w:pPr>
      <w:bookmarkStart w:id="45" w:name="_Toc113957293"/>
      <w:r>
        <w:t>Research G</w:t>
      </w:r>
      <w:r w:rsidR="00FA4818">
        <w:t>ap</w:t>
      </w:r>
      <w:bookmarkEnd w:id="45"/>
    </w:p>
    <w:p w14:paraId="56DADCDC" w14:textId="1F9E2042" w:rsidR="00FA4818" w:rsidRDefault="00FA4818" w:rsidP="00FA4818">
      <w:pPr>
        <w:pStyle w:val="Heading2"/>
        <w:numPr>
          <w:ilvl w:val="1"/>
          <w:numId w:val="4"/>
        </w:numPr>
      </w:pPr>
      <w:bookmarkStart w:id="46" w:name="_Toc113957294"/>
      <w:bookmarkEnd w:id="36"/>
      <w:r>
        <w:t>Problem Statement</w:t>
      </w:r>
      <w:bookmarkEnd w:id="46"/>
    </w:p>
    <w:p w14:paraId="428EE47C" w14:textId="4535615A" w:rsidR="00031CF3" w:rsidRDefault="00031CF3" w:rsidP="00A53A83">
      <w:pPr>
        <w:pStyle w:val="BodyText"/>
        <w:sectPr w:rsidR="00031CF3"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47" w:name="_Toc532812917"/>
      <w:bookmarkStart w:id="48" w:name="_Toc113957295"/>
      <w:bookmarkStart w:id="49" w:name="_Toc5527840"/>
      <w:bookmarkStart w:id="50" w:name="_Toc19544170"/>
      <w:bookmarkStart w:id="51" w:name="_Toc19544202"/>
      <w:bookmarkStart w:id="52" w:name="_Toc975478"/>
      <w:bookmarkEnd w:id="24"/>
      <w:r>
        <w:lastRenderedPageBreak/>
        <w:t>Requirements and D</w:t>
      </w:r>
      <w:r w:rsidR="0011269D">
        <w:t>esign</w:t>
      </w:r>
      <w:bookmarkEnd w:id="47"/>
      <w:bookmarkEnd w:id="48"/>
      <w:r w:rsidR="0011269D">
        <w:t xml:space="preserve">  </w:t>
      </w:r>
    </w:p>
    <w:bookmarkEnd w:id="49"/>
    <w:bookmarkEnd w:id="50"/>
    <w:bookmarkEnd w:id="51"/>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53" w:name="_Toc25577321"/>
      <w:bookmarkStart w:id="54" w:name="_Toc25577905"/>
      <w:bookmarkStart w:id="55" w:name="_Toc25577952"/>
      <w:bookmarkStart w:id="56" w:name="_Toc25578012"/>
      <w:bookmarkStart w:id="57" w:name="_Toc25578051"/>
      <w:bookmarkStart w:id="58" w:name="_Toc25578815"/>
      <w:bookmarkStart w:id="59" w:name="_Toc25578878"/>
      <w:bookmarkStart w:id="60" w:name="_Toc25579687"/>
      <w:bookmarkStart w:id="61" w:name="_Toc25579864"/>
      <w:bookmarkStart w:id="62" w:name="_Toc25580012"/>
      <w:bookmarkStart w:id="63" w:name="_Toc33529344"/>
      <w:bookmarkStart w:id="64" w:name="_Toc532812918"/>
      <w:bookmarkEnd w:id="53"/>
      <w:bookmarkEnd w:id="54"/>
      <w:bookmarkEnd w:id="55"/>
      <w:bookmarkEnd w:id="56"/>
      <w:bookmarkEnd w:id="57"/>
      <w:bookmarkEnd w:id="58"/>
      <w:bookmarkEnd w:id="59"/>
      <w:bookmarkEnd w:id="60"/>
      <w:bookmarkEnd w:id="61"/>
      <w:bookmarkEnd w:id="62"/>
      <w:bookmarkEnd w:id="63"/>
    </w:p>
    <w:p w14:paraId="4EFCA616" w14:textId="3BCCD810" w:rsidR="00FB714F" w:rsidRDefault="00FB714F" w:rsidP="00E347B5">
      <w:pPr>
        <w:pStyle w:val="Heading2"/>
      </w:pPr>
      <w:bookmarkStart w:id="65" w:name="_Toc113957296"/>
      <w:r>
        <w:t>Requirements</w:t>
      </w:r>
      <w:bookmarkEnd w:id="65"/>
      <w:r>
        <w:t xml:space="preserve"> </w:t>
      </w:r>
    </w:p>
    <w:p w14:paraId="475EFE65" w14:textId="46BCAB19" w:rsidR="00F777F3" w:rsidRDefault="00F777F3" w:rsidP="00FB714F">
      <w:pPr>
        <w:pStyle w:val="Heading3"/>
      </w:pPr>
      <w:bookmarkStart w:id="66" w:name="_Toc113957297"/>
      <w:r>
        <w:t>Functional Requirements</w:t>
      </w:r>
      <w:bookmarkEnd w:id="64"/>
      <w:bookmarkEnd w:id="66"/>
    </w:p>
    <w:p w14:paraId="225242AF" w14:textId="77777777" w:rsidR="00F777F3" w:rsidRDefault="00F777F3" w:rsidP="00FB714F">
      <w:pPr>
        <w:pStyle w:val="Heading3"/>
      </w:pPr>
      <w:bookmarkStart w:id="67" w:name="_Toc532812919"/>
      <w:bookmarkStart w:id="68" w:name="_Toc113957298"/>
      <w:r>
        <w:t>Non-Functional Requirements</w:t>
      </w:r>
      <w:bookmarkEnd w:id="67"/>
      <w:bookmarkEnd w:id="68"/>
    </w:p>
    <w:p w14:paraId="48D4ECD2" w14:textId="77777777" w:rsidR="00F777F3" w:rsidRDefault="00F777F3" w:rsidP="0055155B">
      <w:pPr>
        <w:pStyle w:val="Heading3"/>
      </w:pPr>
      <w:bookmarkStart w:id="69" w:name="_Toc532812920"/>
      <w:bookmarkStart w:id="70" w:name="_Toc113957299"/>
      <w:r>
        <w:t>Hardware and Software Requirements</w:t>
      </w:r>
      <w:bookmarkEnd w:id="69"/>
      <w:bookmarkEnd w:id="70"/>
    </w:p>
    <w:p w14:paraId="6A2E8B5D" w14:textId="77777777" w:rsidR="00BA6F7B" w:rsidRDefault="00BA6F7B" w:rsidP="00FB714F">
      <w:pPr>
        <w:pStyle w:val="Heading2"/>
      </w:pPr>
      <w:bookmarkStart w:id="71" w:name="_Toc113957300"/>
      <w:r>
        <w:t>Proposed Methodology</w:t>
      </w:r>
      <w:bookmarkStart w:id="72" w:name="_Toc532812921"/>
      <w:bookmarkEnd w:id="71"/>
    </w:p>
    <w:p w14:paraId="027368AA" w14:textId="7FCFD2FC" w:rsidR="00F777F3" w:rsidRDefault="00BA6F7B" w:rsidP="0099091A">
      <w:pPr>
        <w:pStyle w:val="Heading2"/>
      </w:pPr>
      <w:bookmarkStart w:id="73" w:name="_Toc113957301"/>
      <w:r>
        <w:t>System Architecture</w:t>
      </w:r>
      <w:bookmarkEnd w:id="72"/>
      <w:bookmarkEnd w:id="73"/>
    </w:p>
    <w:p w14:paraId="715189B4" w14:textId="57D32B75" w:rsidR="005D379E" w:rsidRPr="008B57AF" w:rsidRDefault="00F777F3" w:rsidP="00FB714F">
      <w:pPr>
        <w:pStyle w:val="Heading2"/>
      </w:pPr>
      <w:bookmarkStart w:id="74" w:name="_Toc532812923"/>
      <w:bookmarkStart w:id="75" w:name="_Toc113957302"/>
      <w:r>
        <w:t>Use Cases</w:t>
      </w:r>
      <w:bookmarkEnd w:id="74"/>
      <w:bookmarkEnd w:id="75"/>
    </w:p>
    <w:p w14:paraId="3C54CBA0" w14:textId="77777777" w:rsidR="005D379E" w:rsidRPr="0089503A" w:rsidRDefault="005D379E" w:rsidP="00FB714F">
      <w:pPr>
        <w:pStyle w:val="Heading3"/>
      </w:pPr>
      <w:bookmarkStart w:id="76" w:name="_Toc21015838"/>
      <w:bookmarkStart w:id="77" w:name="_Toc23500819"/>
      <w:bookmarkStart w:id="78" w:name="_Toc113957303"/>
      <w:r>
        <w:t>Sample Use Case Name Here</w:t>
      </w:r>
      <w:bookmarkEnd w:id="76"/>
      <w:bookmarkEnd w:id="77"/>
      <w:bookmarkEnd w:id="78"/>
    </w:p>
    <w:p w14:paraId="1C148A5A" w14:textId="77777777" w:rsidR="005D379E" w:rsidRPr="00FF07DD" w:rsidRDefault="005D379E" w:rsidP="005D379E">
      <w:pPr>
        <w:rPr>
          <w:color w:val="000000" w:themeColor="text1"/>
        </w:rPr>
      </w:pPr>
      <w:bookmarkStart w:id="79" w:name="_aebwwkk9zflp" w:colFirst="0" w:colLast="0"/>
      <w:bookmarkEnd w:id="79"/>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80" w:name="_Toc532812925"/>
      <w:bookmarkStart w:id="81" w:name="_Toc113957304"/>
      <w:r>
        <w:t>Database Design</w:t>
      </w:r>
      <w:bookmarkEnd w:id="80"/>
      <w:r w:rsidR="005D379E">
        <w:t xml:space="preserve"> </w:t>
      </w:r>
      <w:r w:rsidR="005D379E" w:rsidRPr="005D379E">
        <w:rPr>
          <w:i/>
        </w:rPr>
        <w:t>(Optional)</w:t>
      </w:r>
      <w:bookmarkEnd w:id="81"/>
    </w:p>
    <w:p w14:paraId="7F90A4FC" w14:textId="2C68C6C9" w:rsidR="00F777F3" w:rsidRDefault="00F777F3" w:rsidP="0055155B">
      <w:pPr>
        <w:pStyle w:val="Heading2"/>
      </w:pPr>
      <w:bookmarkStart w:id="82" w:name="_Toc532812929"/>
      <w:bookmarkStart w:id="83" w:name="_Toc113957305"/>
      <w:r>
        <w:t xml:space="preserve">Class </w:t>
      </w:r>
      <w:bookmarkEnd w:id="82"/>
      <w:r w:rsidR="00F54642">
        <w:t>D</w:t>
      </w:r>
      <w:r w:rsidR="00B718B1">
        <w:t>iagram (</w:t>
      </w:r>
      <w:r w:rsidR="00CD6F1B" w:rsidRPr="005D379E">
        <w:rPr>
          <w:i/>
        </w:rPr>
        <w:t>Optional)</w:t>
      </w:r>
      <w:bookmarkEnd w:id="83"/>
    </w:p>
    <w:p w14:paraId="59D8D5C6" w14:textId="77777777" w:rsidR="00CD6F1B" w:rsidRDefault="00F777F3" w:rsidP="0055155B">
      <w:pPr>
        <w:pStyle w:val="Heading2"/>
      </w:pPr>
      <w:bookmarkStart w:id="84" w:name="_Toc532812930"/>
      <w:bookmarkStart w:id="85" w:name="_Toc113957306"/>
      <w:r>
        <w:t>Sequence diagram</w:t>
      </w:r>
      <w:bookmarkStart w:id="86" w:name="_Toc5527844"/>
      <w:bookmarkStart w:id="87" w:name="_Toc975479"/>
      <w:bookmarkEnd w:id="52"/>
      <w:bookmarkEnd w:id="84"/>
      <w:r w:rsidR="00CD6F1B">
        <w:t xml:space="preserve"> </w:t>
      </w:r>
      <w:r w:rsidR="00CD6F1B" w:rsidRPr="005D379E">
        <w:rPr>
          <w:i/>
        </w:rPr>
        <w:t>(Optional)</w:t>
      </w:r>
      <w:bookmarkEnd w:id="85"/>
    </w:p>
    <w:p w14:paraId="466738F1" w14:textId="53CF8B44" w:rsidR="00CD6F1B" w:rsidRDefault="00CD6F1B" w:rsidP="0055155B">
      <w:pPr>
        <w:pStyle w:val="Heading2"/>
      </w:pPr>
      <w:bookmarkStart w:id="88" w:name="_Toc113957307"/>
      <w:r>
        <w:t>Any Other Artifact…</w:t>
      </w:r>
      <w:bookmarkEnd w:id="88"/>
    </w:p>
    <w:p w14:paraId="112E2A9B" w14:textId="77777777" w:rsidR="00CD6F1B" w:rsidRPr="008B57AF" w:rsidRDefault="00CD6F1B" w:rsidP="00CD6F1B">
      <w:pPr>
        <w:pStyle w:val="Heading2"/>
      </w:pPr>
      <w:bookmarkStart w:id="89" w:name="_Toc532812924"/>
      <w:bookmarkStart w:id="90" w:name="_Toc113957308"/>
      <w:r>
        <w:t>GUI</w:t>
      </w:r>
      <w:bookmarkStart w:id="91" w:name="_Toc19544173"/>
      <w:bookmarkStart w:id="92" w:name="_Toc19544217"/>
      <w:bookmarkStart w:id="93" w:name="_Toc23500820"/>
      <w:bookmarkEnd w:id="89"/>
      <w:r w:rsidRPr="005D379E">
        <w:t xml:space="preserve"> </w:t>
      </w:r>
      <w:r w:rsidRPr="008B57AF">
        <w:t>Graphical User Interfaces</w:t>
      </w:r>
      <w:bookmarkEnd w:id="91"/>
      <w:bookmarkEnd w:id="92"/>
      <w:r>
        <w:t xml:space="preserve"> (</w:t>
      </w:r>
      <w:r w:rsidRPr="004D4433">
        <w:rPr>
          <w:i/>
        </w:rPr>
        <w:t>Optional)</w:t>
      </w:r>
      <w:bookmarkEnd w:id="90"/>
      <w:bookmarkEnd w:id="93"/>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94" w:name="_Toc532812932"/>
      <w:bookmarkStart w:id="95" w:name="_Toc113957309"/>
      <w:bookmarkStart w:id="96" w:name="_Toc19544171"/>
      <w:bookmarkStart w:id="97" w:name="_Toc19544206"/>
      <w:r>
        <w:lastRenderedPageBreak/>
        <w:t>Implementation</w:t>
      </w:r>
      <w:bookmarkEnd w:id="94"/>
      <w:r w:rsidR="001F3E25">
        <w:t xml:space="preserve"> and Test Cases</w:t>
      </w:r>
      <w:bookmarkEnd w:id="95"/>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98" w:name="_Toc113957310"/>
      <w:r>
        <w:t>Implementation</w:t>
      </w:r>
      <w:bookmarkEnd w:id="98"/>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99" w:name="_Toc113957311"/>
      <w:r>
        <w:t xml:space="preserve">Implementation of </w:t>
      </w:r>
      <w:r w:rsidR="000047D5">
        <w:t>F</w:t>
      </w:r>
      <w:r w:rsidR="00E33C79">
        <w:t xml:space="preserve">irst </w:t>
      </w:r>
      <w:r w:rsidR="00196B97">
        <w:t>Component/Algorithm</w:t>
      </w:r>
      <w:bookmarkEnd w:id="99"/>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100" w:name="_Toc113957312"/>
      <w:r w:rsidRPr="006B6459">
        <w:rPr>
          <w:rStyle w:val="Heading2Char"/>
          <w:b/>
          <w:bCs/>
          <w:iCs/>
        </w:rPr>
        <w:t>Test case Design and description</w:t>
      </w:r>
      <w:bookmarkEnd w:id="100"/>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101" w:name="_Toc21608379"/>
      <w:bookmarkStart w:id="102" w:name="_Toc113957313"/>
      <w:r>
        <w:t xml:space="preserve">Sample Test case </w:t>
      </w:r>
      <w:bookmarkEnd w:id="101"/>
      <w:r>
        <w:t>No.1</w:t>
      </w:r>
      <w:bookmarkEnd w:id="102"/>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03"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103"/>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104"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4"/>
            <w:r w:rsidRPr="001F3E25">
              <w:rPr>
                <w:i/>
                <w:sz w:val="22"/>
                <w:szCs w:val="28"/>
              </w:rPr>
              <w:t xml:space="preserve">Failed </w:t>
            </w:r>
            <w:bookmarkStart w:id="105"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105"/>
            <w:r w:rsidRPr="001F3E25">
              <w:rPr>
                <w:i/>
                <w:sz w:val="22"/>
                <w:szCs w:val="28"/>
              </w:rPr>
              <w:t>Not Executed</w:t>
            </w:r>
          </w:p>
        </w:tc>
      </w:tr>
    </w:tbl>
    <w:p w14:paraId="24229170" w14:textId="77777777" w:rsidR="00EA5556" w:rsidRPr="001F3E25" w:rsidRDefault="00EA5556" w:rsidP="00EA5556">
      <w:pPr>
        <w:pStyle w:val="Heading3"/>
      </w:pPr>
      <w:bookmarkStart w:id="106" w:name="_Toc113957314"/>
      <w:r>
        <w:t>Sample Test case No.2</w:t>
      </w:r>
      <w:bookmarkEnd w:id="106"/>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107" w:name="_Toc113957315"/>
      <w:r>
        <w:lastRenderedPageBreak/>
        <w:t>Test Metrics</w:t>
      </w:r>
      <w:bookmarkEnd w:id="107"/>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108" w:name="_Toc113957316"/>
      <w:r>
        <w:t>Sample Test case Matric.No.1</w:t>
      </w:r>
      <w:bookmarkEnd w:id="108"/>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109" w:name="_Toc113957317"/>
      <w:r>
        <w:t xml:space="preserve">Sample Test case </w:t>
      </w:r>
      <w:r w:rsidR="00EA5556">
        <w:t>Me</w:t>
      </w:r>
      <w:r>
        <w:t>tric.No.2</w:t>
      </w:r>
      <w:bookmarkEnd w:id="109"/>
    </w:p>
    <w:p w14:paraId="02A68D16" w14:textId="77777777" w:rsidR="00560284" w:rsidRDefault="00560284" w:rsidP="00560284">
      <w:pPr>
        <w:pStyle w:val="Heading3"/>
      </w:pPr>
      <w:bookmarkStart w:id="110" w:name="_Toc113957318"/>
      <w:r>
        <w:t xml:space="preserve">Sample Test case </w:t>
      </w:r>
      <w:r w:rsidR="00EA5556">
        <w:t>Me</w:t>
      </w:r>
      <w:r>
        <w:t>tric.No.3</w:t>
      </w:r>
      <w:bookmarkEnd w:id="110"/>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111" w:name="_Toc113957319"/>
      <w:bookmarkStart w:id="112" w:name="_Toc5527845"/>
      <w:bookmarkEnd w:id="86"/>
      <w:bookmarkEnd w:id="96"/>
      <w:bookmarkEnd w:id="97"/>
      <w:r>
        <w:lastRenderedPageBreak/>
        <w:t>Experimental Results and Analysis</w:t>
      </w:r>
      <w:bookmarkEnd w:id="111"/>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13" w:name="_Toc532812933"/>
      <w:bookmarkStart w:id="114" w:name="_Toc113957320"/>
      <w:bookmarkStart w:id="115" w:name="_Toc19544172"/>
      <w:bookmarkStart w:id="116" w:name="_Toc19544207"/>
      <w:r>
        <w:lastRenderedPageBreak/>
        <w:t>Conclusion</w:t>
      </w:r>
      <w:bookmarkEnd w:id="113"/>
      <w:r w:rsidR="00D71319">
        <w:t xml:space="preserve"> and Future Directions</w:t>
      </w:r>
      <w:bookmarkEnd w:id="114"/>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17" w:name="_Toc19544177"/>
      <w:bookmarkStart w:id="118" w:name="_Toc19544225"/>
      <w:bookmarkEnd w:id="7"/>
      <w:bookmarkEnd w:id="87"/>
      <w:bookmarkEnd w:id="112"/>
      <w:bookmarkEnd w:id="115"/>
      <w:bookmarkEnd w:id="116"/>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19" w:name="_Toc113957321"/>
      <w:r w:rsidRPr="00070126">
        <w:lastRenderedPageBreak/>
        <w:t>References</w:t>
      </w:r>
      <w:bookmarkEnd w:id="117"/>
      <w:bookmarkEnd w:id="118"/>
      <w:bookmarkEnd w:id="119"/>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20" w:name="_Toc19544178"/>
      <w:bookmarkStart w:id="121" w:name="_Toc19544226"/>
      <w:bookmarkStart w:id="122" w:name="_Toc113957322"/>
      <w:r w:rsidRPr="008B57AF">
        <w:lastRenderedPageBreak/>
        <w:t>Appendix</w:t>
      </w:r>
      <w:bookmarkEnd w:id="120"/>
      <w:bookmarkEnd w:id="121"/>
      <w:bookmarkEnd w:id="122"/>
    </w:p>
    <w:p w14:paraId="28A8C607" w14:textId="77777777" w:rsidR="00DA613E" w:rsidRPr="00B777DD" w:rsidRDefault="00543F7C" w:rsidP="00E347B5">
      <w:pPr>
        <w:pStyle w:val="Heading2"/>
        <w:numPr>
          <w:ilvl w:val="0"/>
          <w:numId w:val="0"/>
        </w:numPr>
      </w:pPr>
      <w:bookmarkStart w:id="123" w:name="_Toc23494337"/>
      <w:bookmarkStart w:id="124" w:name="_Toc113957323"/>
      <w:r>
        <w:t xml:space="preserve">Appendix A: </w:t>
      </w:r>
      <w:r w:rsidR="00DA613E">
        <w:t>Guidelines</w:t>
      </w:r>
      <w:bookmarkEnd w:id="123"/>
      <w:bookmarkEnd w:id="124"/>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25" w:name="_Toc23494338"/>
      <w:bookmarkStart w:id="126" w:name="_Toc113957324"/>
      <w:r>
        <w:t>Appendix B: Heading of Sample Appendix B</w:t>
      </w:r>
      <w:bookmarkEnd w:id="125"/>
      <w:bookmarkEnd w:id="126"/>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27" w:name="_Toc55560440"/>
      <w:bookmarkStart w:id="128" w:name="_Toc55561110"/>
      <w:bookmarkStart w:id="129" w:name="_Toc113957325"/>
      <w:bookmarkStart w:id="130" w:name="_Toc19544179"/>
      <w:bookmarkStart w:id="131" w:name="_Toc19544227"/>
      <w:r w:rsidR="00C921AB">
        <w:lastRenderedPageBreak/>
        <w:t xml:space="preserve">Formatting </w:t>
      </w:r>
      <w:r w:rsidR="00C921AB" w:rsidRPr="00C921AB">
        <w:t>Guidelines</w:t>
      </w:r>
      <w:bookmarkEnd w:id="127"/>
      <w:bookmarkEnd w:id="128"/>
      <w:bookmarkEnd w:id="129"/>
    </w:p>
    <w:bookmarkEnd w:id="130"/>
    <w:bookmarkEnd w:id="131"/>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32" w:name="_Toc55559527"/>
      <w:bookmarkStart w:id="133" w:name="_Toc55560441"/>
      <w:bookmarkStart w:id="134" w:name="_Toc55561111"/>
      <w:bookmarkStart w:id="135" w:name="_Toc113957326"/>
      <w:r>
        <w:t>Heading 1</w:t>
      </w:r>
      <w:bookmarkEnd w:id="132"/>
      <w:bookmarkEnd w:id="133"/>
      <w:bookmarkEnd w:id="134"/>
      <w:bookmarkEnd w:id="135"/>
    </w:p>
    <w:p w14:paraId="181D4C18" w14:textId="77777777" w:rsidR="00035BA7" w:rsidRPr="00035BA7" w:rsidRDefault="00035BA7" w:rsidP="00035BA7">
      <w:pPr>
        <w:pStyle w:val="Heading2"/>
      </w:pPr>
      <w:bookmarkStart w:id="136" w:name="_Toc55559528"/>
      <w:bookmarkStart w:id="137" w:name="_Toc55560442"/>
      <w:bookmarkStart w:id="138" w:name="_Toc55561112"/>
      <w:bookmarkStart w:id="139" w:name="_Toc113957327"/>
      <w:r w:rsidRPr="00035BA7">
        <w:t xml:space="preserve">Heading </w:t>
      </w:r>
      <w:r>
        <w:t>2</w:t>
      </w:r>
      <w:bookmarkEnd w:id="136"/>
      <w:bookmarkEnd w:id="137"/>
      <w:bookmarkEnd w:id="138"/>
      <w:bookmarkEnd w:id="139"/>
    </w:p>
    <w:p w14:paraId="36FCFD40" w14:textId="77777777" w:rsidR="00035BA7" w:rsidRPr="00035BA7" w:rsidRDefault="00035BA7" w:rsidP="00035BA7">
      <w:pPr>
        <w:pStyle w:val="Heading3"/>
      </w:pPr>
      <w:bookmarkStart w:id="140" w:name="_Toc55559529"/>
      <w:bookmarkStart w:id="141" w:name="_Toc55560443"/>
      <w:bookmarkStart w:id="142" w:name="_Toc55561113"/>
      <w:bookmarkStart w:id="143" w:name="_Toc113957328"/>
      <w:r w:rsidRPr="00035BA7">
        <w:t xml:space="preserve">Heading </w:t>
      </w:r>
      <w:r>
        <w:t>3</w:t>
      </w:r>
      <w:bookmarkEnd w:id="140"/>
      <w:bookmarkEnd w:id="141"/>
      <w:bookmarkEnd w:id="142"/>
      <w:bookmarkEnd w:id="143"/>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44" w:name="_Toc55560444"/>
      <w:bookmarkStart w:id="145" w:name="_Toc55561114"/>
      <w:bookmarkStart w:id="146" w:name="_Toc113957329"/>
      <w:bookmarkStart w:id="147" w:name="_Toc19544228"/>
      <w:bookmarkStart w:id="148" w:name="_Toc19644471"/>
      <w:bookmarkStart w:id="149" w:name="_Toc19696987"/>
      <w:bookmarkStart w:id="150" w:name="_Toc55559530"/>
      <w:r w:rsidRPr="00C921AB">
        <w:lastRenderedPageBreak/>
        <w:t>Tables and Figure</w:t>
      </w:r>
      <w:r>
        <w:t>s</w:t>
      </w:r>
      <w:bookmarkEnd w:id="144"/>
      <w:bookmarkEnd w:id="145"/>
      <w:bookmarkEnd w:id="146"/>
    </w:p>
    <w:bookmarkEnd w:id="147"/>
    <w:bookmarkEnd w:id="148"/>
    <w:bookmarkEnd w:id="149"/>
    <w:bookmarkEnd w:id="150"/>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51" w:name="_Toc19544930"/>
                            <w:bookmarkStart w:id="152" w:name="_Toc19699616"/>
                            <w:bookmarkStart w:id="153" w:name="_Toc19700200"/>
                            <w:bookmarkStart w:id="154"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55" w:name="_Toc19544930"/>
                      <w:bookmarkStart w:id="156" w:name="_Toc19699616"/>
                      <w:bookmarkStart w:id="157" w:name="_Toc19700200"/>
                      <w:bookmarkStart w:id="158"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55"/>
                      <w:bookmarkEnd w:id="156"/>
                      <w:bookmarkEnd w:id="157"/>
                      <w:bookmarkEnd w:id="158"/>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59"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59"/>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60" w:name="_Toc19699615"/>
      <w:bookmarkStart w:id="161"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60"/>
      <w:bookmarkEnd w:id="161"/>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62" w:name="_Toc19544229"/>
      <w:bookmarkStart w:id="163" w:name="_Toc19644472"/>
      <w:bookmarkStart w:id="164" w:name="_Toc19696988"/>
      <w:bookmarkStart w:id="165" w:name="_Toc55559531"/>
      <w:bookmarkStart w:id="166" w:name="_Toc55560445"/>
      <w:bookmarkStart w:id="167" w:name="_Toc55561115"/>
      <w:bookmarkStart w:id="168" w:name="_Toc113957330"/>
      <w:r>
        <w:lastRenderedPageBreak/>
        <w:t>Equations</w:t>
      </w:r>
      <w:bookmarkEnd w:id="162"/>
      <w:bookmarkEnd w:id="163"/>
      <w:bookmarkEnd w:id="164"/>
      <w:bookmarkEnd w:id="165"/>
      <w:bookmarkEnd w:id="166"/>
      <w:bookmarkEnd w:id="167"/>
      <w:bookmarkEnd w:id="168"/>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92766440"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69" w:name="_Toc19544230"/>
      <w:bookmarkStart w:id="170" w:name="_Toc19644473"/>
      <w:bookmarkStart w:id="171" w:name="_Toc19696989"/>
      <w:bookmarkStart w:id="172" w:name="_Toc55559532"/>
      <w:bookmarkStart w:id="173" w:name="_Toc55560446"/>
      <w:bookmarkStart w:id="174" w:name="_Toc55561116"/>
      <w:bookmarkStart w:id="175" w:name="_Toc113957331"/>
      <w:r>
        <w:t>Header</w:t>
      </w:r>
      <w:bookmarkEnd w:id="169"/>
      <w:bookmarkEnd w:id="170"/>
      <w:r>
        <w:t>/Footer</w:t>
      </w:r>
      <w:bookmarkEnd w:id="171"/>
      <w:bookmarkEnd w:id="172"/>
      <w:bookmarkEnd w:id="173"/>
      <w:bookmarkEnd w:id="174"/>
      <w:bookmarkEnd w:id="175"/>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76" w:name="_Toc23494343"/>
      <w:bookmarkStart w:id="177" w:name="_Toc55559533"/>
      <w:bookmarkStart w:id="178" w:name="_Toc55560447"/>
      <w:bookmarkStart w:id="179" w:name="_Toc55561117"/>
      <w:bookmarkStart w:id="180" w:name="_Toc113957332"/>
      <w:bookmarkStart w:id="181" w:name="_Toc19544231"/>
      <w:bookmarkStart w:id="182" w:name="_Toc19644474"/>
      <w:bookmarkStart w:id="183" w:name="_Toc19696990"/>
      <w:r>
        <w:t>Other Formatting Guidelines</w:t>
      </w:r>
      <w:bookmarkEnd w:id="176"/>
      <w:bookmarkEnd w:id="177"/>
      <w:bookmarkEnd w:id="178"/>
      <w:bookmarkEnd w:id="179"/>
      <w:bookmarkEnd w:id="180"/>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84" w:name="_Toc55559534"/>
      <w:bookmarkStart w:id="185" w:name="_Toc55560448"/>
      <w:bookmarkStart w:id="186" w:name="_Toc55561118"/>
      <w:bookmarkStart w:id="187" w:name="_Toc113957333"/>
      <w:r w:rsidRPr="001202BF">
        <w:t>References</w:t>
      </w:r>
      <w:bookmarkEnd w:id="181"/>
      <w:bookmarkEnd w:id="182"/>
      <w:bookmarkEnd w:id="183"/>
      <w:bookmarkEnd w:id="184"/>
      <w:bookmarkEnd w:id="185"/>
      <w:bookmarkEnd w:id="186"/>
      <w:bookmarkEnd w:id="187"/>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88"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88"/>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71D2A" w14:textId="77777777" w:rsidR="0092040E" w:rsidRDefault="0092040E">
      <w:r>
        <w:separator/>
      </w:r>
    </w:p>
  </w:endnote>
  <w:endnote w:type="continuationSeparator" w:id="0">
    <w:p w14:paraId="2AF0261C" w14:textId="77777777" w:rsidR="0092040E" w:rsidRDefault="0092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44606" w14:textId="77777777" w:rsidR="0092040E" w:rsidRDefault="0092040E">
      <w:r>
        <w:separator/>
      </w:r>
    </w:p>
  </w:footnote>
  <w:footnote w:type="continuationSeparator" w:id="0">
    <w:p w14:paraId="72DCE3F0" w14:textId="77777777" w:rsidR="0092040E" w:rsidRDefault="0092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1FB8568C"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111FCF">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74F5B0B6"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111FCF">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7A9C9D77"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111FCF">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6E9EE002"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111FCF">
      <w:rPr>
        <w:noProof/>
      </w:rPr>
      <w:t>Appendix</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9DC6A7B"/>
    <w:multiLevelType w:val="hybridMultilevel"/>
    <w:tmpl w:val="6C381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3" w15:restartNumberingAfterBreak="0">
    <w:nsid w:val="2C323B89"/>
    <w:multiLevelType w:val="multilevel"/>
    <w:tmpl w:val="5A2A7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FA40307"/>
    <w:multiLevelType w:val="multilevel"/>
    <w:tmpl w:val="8012B5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9861171">
    <w:abstractNumId w:val="0"/>
  </w:num>
  <w:num w:numId="2" w16cid:durableId="1724718519">
    <w:abstractNumId w:val="2"/>
  </w:num>
  <w:num w:numId="3" w16cid:durableId="1716153072">
    <w:abstractNumId w:val="9"/>
  </w:num>
  <w:num w:numId="4" w16cid:durableId="18110897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6"/>
  </w:num>
  <w:num w:numId="6" w16cid:durableId="1661956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7"/>
  </w:num>
  <w:num w:numId="8" w16cid:durableId="250235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4"/>
  </w:num>
  <w:num w:numId="11" w16cid:durableId="2048985030">
    <w:abstractNumId w:val="6"/>
  </w:num>
  <w:num w:numId="12" w16cid:durableId="1981884259">
    <w:abstractNumId w:val="6"/>
  </w:num>
  <w:num w:numId="13" w16cid:durableId="2095055295">
    <w:abstractNumId w:val="5"/>
  </w:num>
  <w:num w:numId="14" w16cid:durableId="544028135">
    <w:abstractNumId w:val="8"/>
  </w:num>
  <w:num w:numId="15" w16cid:durableId="1272056340">
    <w:abstractNumId w:val="3"/>
  </w:num>
  <w:num w:numId="16" w16cid:durableId="102486985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892"/>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87668"/>
    <w:rsid w:val="000941DA"/>
    <w:rsid w:val="000A7C64"/>
    <w:rsid w:val="000A7E0B"/>
    <w:rsid w:val="000B1D8D"/>
    <w:rsid w:val="000B20E8"/>
    <w:rsid w:val="000B3BE4"/>
    <w:rsid w:val="000B46CA"/>
    <w:rsid w:val="000B50D4"/>
    <w:rsid w:val="000C1DCD"/>
    <w:rsid w:val="000C36A1"/>
    <w:rsid w:val="000C5FC6"/>
    <w:rsid w:val="000C6985"/>
    <w:rsid w:val="000D519E"/>
    <w:rsid w:val="000E59B9"/>
    <w:rsid w:val="000E61E1"/>
    <w:rsid w:val="000E6F88"/>
    <w:rsid w:val="000F2E4C"/>
    <w:rsid w:val="000F5E9C"/>
    <w:rsid w:val="000F61AA"/>
    <w:rsid w:val="000F6CD4"/>
    <w:rsid w:val="000F7C5F"/>
    <w:rsid w:val="0010342C"/>
    <w:rsid w:val="0010545E"/>
    <w:rsid w:val="0010752B"/>
    <w:rsid w:val="0010780B"/>
    <w:rsid w:val="00111E3C"/>
    <w:rsid w:val="00111FCF"/>
    <w:rsid w:val="0011269D"/>
    <w:rsid w:val="00114A04"/>
    <w:rsid w:val="00116B39"/>
    <w:rsid w:val="001202BF"/>
    <w:rsid w:val="001224B7"/>
    <w:rsid w:val="00131129"/>
    <w:rsid w:val="00131A45"/>
    <w:rsid w:val="00141299"/>
    <w:rsid w:val="00153EBF"/>
    <w:rsid w:val="00170650"/>
    <w:rsid w:val="0017168C"/>
    <w:rsid w:val="00176FB0"/>
    <w:rsid w:val="00191B25"/>
    <w:rsid w:val="0019310B"/>
    <w:rsid w:val="00195730"/>
    <w:rsid w:val="00196B97"/>
    <w:rsid w:val="001A1560"/>
    <w:rsid w:val="001B4561"/>
    <w:rsid w:val="001C009C"/>
    <w:rsid w:val="001C214C"/>
    <w:rsid w:val="001C4C75"/>
    <w:rsid w:val="001D5040"/>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A12"/>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274"/>
    <w:rsid w:val="00351F74"/>
    <w:rsid w:val="00384070"/>
    <w:rsid w:val="003842F5"/>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0548"/>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C7D43"/>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08A1"/>
    <w:rsid w:val="0058657B"/>
    <w:rsid w:val="00587DDA"/>
    <w:rsid w:val="00590E6F"/>
    <w:rsid w:val="005914F3"/>
    <w:rsid w:val="00596A99"/>
    <w:rsid w:val="005A03C9"/>
    <w:rsid w:val="005A161E"/>
    <w:rsid w:val="005A4180"/>
    <w:rsid w:val="005B14C2"/>
    <w:rsid w:val="005B6BA6"/>
    <w:rsid w:val="005D2627"/>
    <w:rsid w:val="005D379E"/>
    <w:rsid w:val="005D6288"/>
    <w:rsid w:val="005E103B"/>
    <w:rsid w:val="005F2E00"/>
    <w:rsid w:val="00616C6D"/>
    <w:rsid w:val="00626F9E"/>
    <w:rsid w:val="00627A2C"/>
    <w:rsid w:val="00644C0D"/>
    <w:rsid w:val="00657558"/>
    <w:rsid w:val="00661554"/>
    <w:rsid w:val="00663046"/>
    <w:rsid w:val="006704B8"/>
    <w:rsid w:val="00673C06"/>
    <w:rsid w:val="00681BC3"/>
    <w:rsid w:val="006925EE"/>
    <w:rsid w:val="00693665"/>
    <w:rsid w:val="00696C6E"/>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13E2"/>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D7494"/>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40E"/>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A3732"/>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1295"/>
    <w:rsid w:val="00A53A83"/>
    <w:rsid w:val="00A65724"/>
    <w:rsid w:val="00A8316F"/>
    <w:rsid w:val="00A93A3C"/>
    <w:rsid w:val="00A97387"/>
    <w:rsid w:val="00AA1824"/>
    <w:rsid w:val="00AA2E3F"/>
    <w:rsid w:val="00AA728B"/>
    <w:rsid w:val="00AB4A09"/>
    <w:rsid w:val="00AC2211"/>
    <w:rsid w:val="00AC2975"/>
    <w:rsid w:val="00AC6CA0"/>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C684E"/>
    <w:rsid w:val="00BD08DC"/>
    <w:rsid w:val="00BE2D44"/>
    <w:rsid w:val="00BE3E1D"/>
    <w:rsid w:val="00BE40B2"/>
    <w:rsid w:val="00BE4589"/>
    <w:rsid w:val="00BE733D"/>
    <w:rsid w:val="00BF383F"/>
    <w:rsid w:val="00BF4955"/>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96CFF"/>
    <w:rsid w:val="00CA0F66"/>
    <w:rsid w:val="00CB22CB"/>
    <w:rsid w:val="00CB3F8E"/>
    <w:rsid w:val="00CC4462"/>
    <w:rsid w:val="00CC70A0"/>
    <w:rsid w:val="00CD2147"/>
    <w:rsid w:val="00CD6E94"/>
    <w:rsid w:val="00CD6F1B"/>
    <w:rsid w:val="00CE2203"/>
    <w:rsid w:val="00CF01E7"/>
    <w:rsid w:val="00CF0888"/>
    <w:rsid w:val="00CF73CC"/>
    <w:rsid w:val="00D0410C"/>
    <w:rsid w:val="00D1422F"/>
    <w:rsid w:val="00D142A1"/>
    <w:rsid w:val="00D15452"/>
    <w:rsid w:val="00D206D7"/>
    <w:rsid w:val="00D239E0"/>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534A2"/>
    <w:rsid w:val="00F53CC4"/>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12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1127">
      <w:bodyDiv w:val="1"/>
      <w:marLeft w:val="0"/>
      <w:marRight w:val="0"/>
      <w:marTop w:val="0"/>
      <w:marBottom w:val="0"/>
      <w:divBdr>
        <w:top w:val="none" w:sz="0" w:space="0" w:color="auto"/>
        <w:left w:val="none" w:sz="0" w:space="0" w:color="auto"/>
        <w:bottom w:val="none" w:sz="0" w:space="0" w:color="auto"/>
        <w:right w:val="none" w:sz="0" w:space="0" w:color="auto"/>
      </w:divBdr>
    </w:div>
    <w:div w:id="353649896">
      <w:bodyDiv w:val="1"/>
      <w:marLeft w:val="0"/>
      <w:marRight w:val="0"/>
      <w:marTop w:val="0"/>
      <w:marBottom w:val="0"/>
      <w:divBdr>
        <w:top w:val="none" w:sz="0" w:space="0" w:color="auto"/>
        <w:left w:val="none" w:sz="0" w:space="0" w:color="auto"/>
        <w:bottom w:val="none" w:sz="0" w:space="0" w:color="auto"/>
        <w:right w:val="none" w:sz="0" w:space="0" w:color="auto"/>
      </w:divBdr>
    </w:div>
    <w:div w:id="545724125">
      <w:bodyDiv w:val="1"/>
      <w:marLeft w:val="0"/>
      <w:marRight w:val="0"/>
      <w:marTop w:val="0"/>
      <w:marBottom w:val="0"/>
      <w:divBdr>
        <w:top w:val="none" w:sz="0" w:space="0" w:color="auto"/>
        <w:left w:val="none" w:sz="0" w:space="0" w:color="auto"/>
        <w:bottom w:val="none" w:sz="0" w:space="0" w:color="auto"/>
        <w:right w:val="none" w:sz="0" w:space="0" w:color="auto"/>
      </w:divBdr>
    </w:div>
    <w:div w:id="652686090">
      <w:bodyDiv w:val="1"/>
      <w:marLeft w:val="0"/>
      <w:marRight w:val="0"/>
      <w:marTop w:val="0"/>
      <w:marBottom w:val="0"/>
      <w:divBdr>
        <w:top w:val="none" w:sz="0" w:space="0" w:color="auto"/>
        <w:left w:val="none" w:sz="0" w:space="0" w:color="auto"/>
        <w:bottom w:val="none" w:sz="0" w:space="0" w:color="auto"/>
        <w:right w:val="none" w:sz="0" w:space="0" w:color="auto"/>
      </w:divBdr>
    </w:div>
    <w:div w:id="653608259">
      <w:bodyDiv w:val="1"/>
      <w:marLeft w:val="0"/>
      <w:marRight w:val="0"/>
      <w:marTop w:val="0"/>
      <w:marBottom w:val="0"/>
      <w:divBdr>
        <w:top w:val="none" w:sz="0" w:space="0" w:color="auto"/>
        <w:left w:val="none" w:sz="0" w:space="0" w:color="auto"/>
        <w:bottom w:val="none" w:sz="0" w:space="0" w:color="auto"/>
        <w:right w:val="none" w:sz="0" w:space="0" w:color="auto"/>
      </w:divBdr>
    </w:div>
    <w:div w:id="688682211">
      <w:bodyDiv w:val="1"/>
      <w:marLeft w:val="0"/>
      <w:marRight w:val="0"/>
      <w:marTop w:val="0"/>
      <w:marBottom w:val="0"/>
      <w:divBdr>
        <w:top w:val="none" w:sz="0" w:space="0" w:color="auto"/>
        <w:left w:val="none" w:sz="0" w:space="0" w:color="auto"/>
        <w:bottom w:val="none" w:sz="0" w:space="0" w:color="auto"/>
        <w:right w:val="none" w:sz="0" w:space="0" w:color="auto"/>
      </w:divBdr>
    </w:div>
    <w:div w:id="691884184">
      <w:bodyDiv w:val="1"/>
      <w:marLeft w:val="0"/>
      <w:marRight w:val="0"/>
      <w:marTop w:val="0"/>
      <w:marBottom w:val="0"/>
      <w:divBdr>
        <w:top w:val="none" w:sz="0" w:space="0" w:color="auto"/>
        <w:left w:val="none" w:sz="0" w:space="0" w:color="auto"/>
        <w:bottom w:val="none" w:sz="0" w:space="0" w:color="auto"/>
        <w:right w:val="none" w:sz="0" w:space="0" w:color="auto"/>
      </w:divBdr>
    </w:div>
    <w:div w:id="757408486">
      <w:bodyDiv w:val="1"/>
      <w:marLeft w:val="0"/>
      <w:marRight w:val="0"/>
      <w:marTop w:val="0"/>
      <w:marBottom w:val="0"/>
      <w:divBdr>
        <w:top w:val="none" w:sz="0" w:space="0" w:color="auto"/>
        <w:left w:val="none" w:sz="0" w:space="0" w:color="auto"/>
        <w:bottom w:val="none" w:sz="0" w:space="0" w:color="auto"/>
        <w:right w:val="none" w:sz="0" w:space="0" w:color="auto"/>
      </w:divBdr>
    </w:div>
    <w:div w:id="923028498">
      <w:bodyDiv w:val="1"/>
      <w:marLeft w:val="0"/>
      <w:marRight w:val="0"/>
      <w:marTop w:val="0"/>
      <w:marBottom w:val="0"/>
      <w:divBdr>
        <w:top w:val="none" w:sz="0" w:space="0" w:color="auto"/>
        <w:left w:val="none" w:sz="0" w:space="0" w:color="auto"/>
        <w:bottom w:val="none" w:sz="0" w:space="0" w:color="auto"/>
        <w:right w:val="none" w:sz="0" w:space="0" w:color="auto"/>
      </w:divBdr>
    </w:div>
    <w:div w:id="948587083">
      <w:bodyDiv w:val="1"/>
      <w:marLeft w:val="0"/>
      <w:marRight w:val="0"/>
      <w:marTop w:val="0"/>
      <w:marBottom w:val="0"/>
      <w:divBdr>
        <w:top w:val="none" w:sz="0" w:space="0" w:color="auto"/>
        <w:left w:val="none" w:sz="0" w:space="0" w:color="auto"/>
        <w:bottom w:val="none" w:sz="0" w:space="0" w:color="auto"/>
        <w:right w:val="none" w:sz="0" w:space="0" w:color="auto"/>
      </w:divBdr>
    </w:div>
    <w:div w:id="1105150822">
      <w:bodyDiv w:val="1"/>
      <w:marLeft w:val="0"/>
      <w:marRight w:val="0"/>
      <w:marTop w:val="0"/>
      <w:marBottom w:val="0"/>
      <w:divBdr>
        <w:top w:val="none" w:sz="0" w:space="0" w:color="auto"/>
        <w:left w:val="none" w:sz="0" w:space="0" w:color="auto"/>
        <w:bottom w:val="none" w:sz="0" w:space="0" w:color="auto"/>
        <w:right w:val="none" w:sz="0" w:space="0" w:color="auto"/>
      </w:divBdr>
    </w:div>
    <w:div w:id="1187400907">
      <w:bodyDiv w:val="1"/>
      <w:marLeft w:val="0"/>
      <w:marRight w:val="0"/>
      <w:marTop w:val="0"/>
      <w:marBottom w:val="0"/>
      <w:divBdr>
        <w:top w:val="none" w:sz="0" w:space="0" w:color="auto"/>
        <w:left w:val="none" w:sz="0" w:space="0" w:color="auto"/>
        <w:bottom w:val="none" w:sz="0" w:space="0" w:color="auto"/>
        <w:right w:val="none" w:sz="0" w:space="0" w:color="auto"/>
      </w:divBdr>
    </w:div>
    <w:div w:id="1226526652">
      <w:bodyDiv w:val="1"/>
      <w:marLeft w:val="0"/>
      <w:marRight w:val="0"/>
      <w:marTop w:val="0"/>
      <w:marBottom w:val="0"/>
      <w:divBdr>
        <w:top w:val="none" w:sz="0" w:space="0" w:color="auto"/>
        <w:left w:val="none" w:sz="0" w:space="0" w:color="auto"/>
        <w:bottom w:val="none" w:sz="0" w:space="0" w:color="auto"/>
        <w:right w:val="none" w:sz="0" w:space="0" w:color="auto"/>
      </w:divBdr>
    </w:div>
    <w:div w:id="1390156653">
      <w:bodyDiv w:val="1"/>
      <w:marLeft w:val="0"/>
      <w:marRight w:val="0"/>
      <w:marTop w:val="0"/>
      <w:marBottom w:val="0"/>
      <w:divBdr>
        <w:top w:val="none" w:sz="0" w:space="0" w:color="auto"/>
        <w:left w:val="none" w:sz="0" w:space="0" w:color="auto"/>
        <w:bottom w:val="none" w:sz="0" w:space="0" w:color="auto"/>
        <w:right w:val="none" w:sz="0" w:space="0" w:color="auto"/>
      </w:divBdr>
    </w:div>
    <w:div w:id="1741055131">
      <w:bodyDiv w:val="1"/>
      <w:marLeft w:val="0"/>
      <w:marRight w:val="0"/>
      <w:marTop w:val="0"/>
      <w:marBottom w:val="0"/>
      <w:divBdr>
        <w:top w:val="none" w:sz="0" w:space="0" w:color="auto"/>
        <w:left w:val="none" w:sz="0" w:space="0" w:color="auto"/>
        <w:bottom w:val="none" w:sz="0" w:space="0" w:color="auto"/>
        <w:right w:val="none" w:sz="0" w:space="0" w:color="auto"/>
      </w:divBdr>
    </w:div>
    <w:div w:id="1778476686">
      <w:bodyDiv w:val="1"/>
      <w:marLeft w:val="0"/>
      <w:marRight w:val="0"/>
      <w:marTop w:val="0"/>
      <w:marBottom w:val="0"/>
      <w:divBdr>
        <w:top w:val="none" w:sz="0" w:space="0" w:color="auto"/>
        <w:left w:val="none" w:sz="0" w:space="0" w:color="auto"/>
        <w:bottom w:val="none" w:sz="0" w:space="0" w:color="auto"/>
        <w:right w:val="none" w:sz="0" w:space="0" w:color="auto"/>
      </w:divBdr>
    </w:div>
    <w:div w:id="1883441803">
      <w:bodyDiv w:val="1"/>
      <w:marLeft w:val="0"/>
      <w:marRight w:val="0"/>
      <w:marTop w:val="0"/>
      <w:marBottom w:val="0"/>
      <w:divBdr>
        <w:top w:val="none" w:sz="0" w:space="0" w:color="auto"/>
        <w:left w:val="none" w:sz="0" w:space="0" w:color="auto"/>
        <w:bottom w:val="none" w:sz="0" w:space="0" w:color="auto"/>
        <w:right w:val="none" w:sz="0" w:space="0" w:color="auto"/>
      </w:divBdr>
    </w:div>
    <w:div w:id="205812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D279B"/>
    <w:rsid w:val="00170650"/>
    <w:rsid w:val="00535E81"/>
    <w:rsid w:val="006707F2"/>
    <w:rsid w:val="006C567D"/>
    <w:rsid w:val="00895ED6"/>
    <w:rsid w:val="00A51295"/>
    <w:rsid w:val="00B9515C"/>
    <w:rsid w:val="00BC684E"/>
    <w:rsid w:val="00CB3313"/>
    <w:rsid w:val="00D26F33"/>
    <w:rsid w:val="00E51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166</TotalTime>
  <Pages>27</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30346</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Allahyar Talpur</cp:lastModifiedBy>
  <cp:revision>29</cp:revision>
  <dcterms:created xsi:type="dcterms:W3CDTF">2022-09-13T05:27:00Z</dcterms:created>
  <dcterms:modified xsi:type="dcterms:W3CDTF">2024-11-10T12:54:00Z</dcterms:modified>
</cp:coreProperties>
</file>